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EC92" w14:textId="258E68D7" w:rsidR="007C23F9" w:rsidRPr="007C23F9" w:rsidRDefault="007C23F9" w:rsidP="00BD4476">
      <w:pPr>
        <w:tabs>
          <w:tab w:val="left" w:pos="5720"/>
          <w:tab w:val="right" w:pos="8640"/>
        </w:tabs>
        <w:rPr>
          <w:rFonts w:ascii="Georgia" w:hAnsi="Georgia" w:cs="Arial"/>
          <w:b/>
          <w:bCs/>
          <w:sz w:val="36"/>
        </w:rPr>
      </w:pPr>
    </w:p>
    <w:p w14:paraId="0AB95CA8" w14:textId="77777777" w:rsidR="00FA630F" w:rsidRPr="007C23F9" w:rsidRDefault="00FA630F">
      <w:pPr>
        <w:jc w:val="right"/>
        <w:rPr>
          <w:rFonts w:ascii="Georgia" w:hAnsi="Georgia" w:cs="Arial"/>
          <w:b/>
          <w:bCs/>
          <w:sz w:val="36"/>
        </w:rPr>
      </w:pPr>
    </w:p>
    <w:p w14:paraId="119E85DC" w14:textId="77777777" w:rsidR="009226C5" w:rsidRPr="007C23F9" w:rsidRDefault="009226C5" w:rsidP="009226C5">
      <w:pPr>
        <w:jc w:val="right"/>
        <w:rPr>
          <w:rFonts w:ascii="Georgia" w:hAnsi="Georgia" w:cs="Arial"/>
          <w:b/>
          <w:bCs/>
          <w:sz w:val="36"/>
        </w:rPr>
      </w:pPr>
    </w:p>
    <w:p w14:paraId="09820A57" w14:textId="77777777" w:rsidR="009226C5" w:rsidRPr="00804825" w:rsidRDefault="009226C5" w:rsidP="009226C5">
      <w:pPr>
        <w:jc w:val="right"/>
        <w:rPr>
          <w:rFonts w:ascii="Georgia" w:hAnsi="Georgia" w:cs="Arial"/>
          <w:b/>
          <w:color w:val="EE0000"/>
          <w:sz w:val="36"/>
          <w:szCs w:val="36"/>
        </w:rPr>
      </w:pPr>
      <w:r w:rsidRPr="00804825">
        <w:rPr>
          <w:rFonts w:ascii="Georgia" w:hAnsi="Georgia" w:cs="Arial"/>
          <w:b/>
          <w:color w:val="EE0000"/>
          <w:sz w:val="36"/>
          <w:szCs w:val="36"/>
        </w:rPr>
        <w:t>&lt;Project Name&gt;</w:t>
      </w:r>
    </w:p>
    <w:p w14:paraId="5CD34EAC" w14:textId="77777777" w:rsidR="009226C5" w:rsidRPr="007C23F9" w:rsidRDefault="009226C5" w:rsidP="009226C5">
      <w:pPr>
        <w:jc w:val="right"/>
        <w:rPr>
          <w:rFonts w:ascii="Georgia" w:hAnsi="Georgia"/>
          <w:b/>
          <w:sz w:val="32"/>
          <w:szCs w:val="36"/>
        </w:rPr>
      </w:pPr>
      <w:r w:rsidRPr="007C23F9">
        <w:rPr>
          <w:rFonts w:ascii="Georgia" w:hAnsi="Georgia" w:cs="Arial"/>
          <w:b/>
          <w:sz w:val="32"/>
          <w:szCs w:val="36"/>
        </w:rPr>
        <w:t>Software Test Documentation</w:t>
      </w:r>
      <w:r>
        <w:rPr>
          <w:rFonts w:ascii="Georgia" w:hAnsi="Georgia" w:cs="Arial"/>
          <w:b/>
          <w:sz w:val="32"/>
          <w:szCs w:val="36"/>
        </w:rPr>
        <w:t xml:space="preserve"> (STD)</w:t>
      </w:r>
    </w:p>
    <w:p w14:paraId="317DF6A0" w14:textId="77777777" w:rsidR="009226C5" w:rsidRPr="007C23F9" w:rsidRDefault="009226C5" w:rsidP="009226C5">
      <w:pPr>
        <w:jc w:val="right"/>
        <w:rPr>
          <w:rFonts w:ascii="Georgia" w:hAnsi="Georgia"/>
          <w:b/>
          <w:sz w:val="48"/>
        </w:rPr>
      </w:pPr>
    </w:p>
    <w:p w14:paraId="486B1F4F" w14:textId="77777777" w:rsidR="009226C5" w:rsidRPr="007C23F9" w:rsidRDefault="009226C5" w:rsidP="009226C5">
      <w:pPr>
        <w:pStyle w:val="Title"/>
        <w:spacing w:before="0" w:after="0"/>
        <w:rPr>
          <w:rFonts w:ascii="Georgia" w:hAnsi="Georgia"/>
          <w:sz w:val="28"/>
        </w:rPr>
      </w:pPr>
    </w:p>
    <w:p w14:paraId="509CE29B" w14:textId="77777777" w:rsidR="009226C5" w:rsidRPr="007C23F9" w:rsidRDefault="009226C5" w:rsidP="009226C5">
      <w:pPr>
        <w:rPr>
          <w:rFonts w:ascii="Georgia" w:hAnsi="Georgia"/>
        </w:rPr>
      </w:pPr>
    </w:p>
    <w:p w14:paraId="2DAE2409" w14:textId="77777777" w:rsidR="009226C5" w:rsidRPr="007C23F9" w:rsidRDefault="009226C5" w:rsidP="009226C5">
      <w:pPr>
        <w:pStyle w:val="BodyText"/>
        <w:rPr>
          <w:rFonts w:ascii="Georgia" w:hAnsi="Georgia"/>
        </w:rPr>
      </w:pPr>
    </w:p>
    <w:p w14:paraId="0CA92AF0" w14:textId="77777777" w:rsidR="009226C5" w:rsidRPr="007165DA" w:rsidRDefault="009226C5" w:rsidP="009226C5">
      <w:pPr>
        <w:pStyle w:val="BodyText"/>
        <w:jc w:val="right"/>
        <w:rPr>
          <w:rFonts w:ascii="Georgia" w:hAnsi="Georgia"/>
          <w:b/>
          <w:i w:val="0"/>
          <w:iCs/>
          <w:color w:val="000000"/>
          <w:sz w:val="20"/>
        </w:rPr>
      </w:pPr>
      <w:r w:rsidRPr="007165DA">
        <w:rPr>
          <w:rFonts w:ascii="Georgia" w:hAnsi="Georgia"/>
          <w:b/>
          <w:i w:val="0"/>
          <w:iCs/>
          <w:color w:val="000000"/>
          <w:sz w:val="20"/>
        </w:rPr>
        <w:t xml:space="preserve">SEMESTER </w:t>
      </w:r>
      <w:r w:rsidRPr="004C046C">
        <w:rPr>
          <w:rFonts w:ascii="Georgia" w:hAnsi="Georgia"/>
          <w:b/>
          <w:i w:val="0"/>
          <w:iCs/>
          <w:sz w:val="20"/>
        </w:rPr>
        <w:t>MARCH-AUGUST</w:t>
      </w:r>
      <w:r>
        <w:rPr>
          <w:rFonts w:ascii="Georgia" w:hAnsi="Georgia"/>
          <w:b/>
        </w:rPr>
        <w:t xml:space="preserve"> </w:t>
      </w:r>
      <w:r w:rsidRPr="007165DA">
        <w:rPr>
          <w:rFonts w:ascii="Georgia" w:hAnsi="Georgia"/>
          <w:b/>
          <w:i w:val="0"/>
          <w:iCs/>
          <w:sz w:val="20"/>
        </w:rPr>
        <w:t>2025</w:t>
      </w:r>
    </w:p>
    <w:p w14:paraId="50E0FF78" w14:textId="77777777" w:rsidR="009226C5" w:rsidRPr="00B16718" w:rsidRDefault="009226C5" w:rsidP="009226C5">
      <w:pPr>
        <w:pStyle w:val="BodyText"/>
        <w:jc w:val="right"/>
        <w:rPr>
          <w:rFonts w:ascii="Georgia" w:hAnsi="Georgia"/>
          <w:b/>
          <w:i w:val="0"/>
          <w:iCs/>
          <w:color w:val="000000" w:themeColor="text1"/>
          <w:sz w:val="20"/>
        </w:rPr>
      </w:pPr>
    </w:p>
    <w:p w14:paraId="62B586F8" w14:textId="77777777" w:rsidR="009226C5" w:rsidRPr="00B16718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sz w:val="20"/>
        </w:rPr>
      </w:pPr>
    </w:p>
    <w:p w14:paraId="6907B2E8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  <w:r w:rsidRPr="00B16718">
        <w:rPr>
          <w:rFonts w:ascii="Georgia" w:hAnsi="Georgia" w:cstheme="minorBidi"/>
          <w:b/>
          <w:i w:val="0"/>
          <w:iCs/>
          <w:sz w:val="20"/>
        </w:rPr>
        <w:t xml:space="preserve">GROUP: </w:t>
      </w:r>
      <w:r w:rsidRPr="009226C5">
        <w:rPr>
          <w:rFonts w:ascii="Georgia" w:hAnsi="Georgia" w:cstheme="minorBidi"/>
          <w:b/>
          <w:i w:val="0"/>
          <w:iCs/>
          <w:color w:val="EE0000"/>
          <w:sz w:val="20"/>
        </w:rPr>
        <w:t>KCDCS1104A/B/C/D/E/F/G/H</w:t>
      </w:r>
    </w:p>
    <w:p w14:paraId="67674DD0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</w:p>
    <w:p w14:paraId="0121151C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</w:p>
    <w:p w14:paraId="6D337FE7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  <w:r w:rsidRPr="009226C5">
        <w:rPr>
          <w:rFonts w:ascii="Georgia" w:hAnsi="Georgia" w:cstheme="minorBidi"/>
          <w:b/>
          <w:i w:val="0"/>
          <w:iCs/>
          <w:color w:val="EE0000"/>
          <w:sz w:val="20"/>
        </w:rPr>
        <w:t>Name 1, student number 1</w:t>
      </w:r>
    </w:p>
    <w:p w14:paraId="6BBEAB9D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  <w:r w:rsidRPr="009226C5">
        <w:rPr>
          <w:rFonts w:ascii="Georgia" w:hAnsi="Georgia" w:cstheme="minorBidi"/>
          <w:b/>
          <w:i w:val="0"/>
          <w:iCs/>
          <w:color w:val="EE0000"/>
          <w:sz w:val="20"/>
        </w:rPr>
        <w:t>Name 2, student number 1</w:t>
      </w:r>
    </w:p>
    <w:p w14:paraId="0CCAA498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  <w:r w:rsidRPr="009226C5">
        <w:rPr>
          <w:rFonts w:ascii="Georgia" w:hAnsi="Georgia" w:cstheme="minorBidi"/>
          <w:b/>
          <w:i w:val="0"/>
          <w:iCs/>
          <w:color w:val="EE0000"/>
          <w:sz w:val="20"/>
        </w:rPr>
        <w:t>Name 3, student number 1</w:t>
      </w:r>
    </w:p>
    <w:p w14:paraId="551906C0" w14:textId="77777777" w:rsidR="009226C5" w:rsidRPr="009226C5" w:rsidRDefault="009226C5" w:rsidP="009226C5">
      <w:pPr>
        <w:pStyle w:val="BodyText"/>
        <w:spacing w:after="120"/>
        <w:jc w:val="right"/>
        <w:rPr>
          <w:rFonts w:ascii="Georgia" w:hAnsi="Georgia" w:cstheme="minorBidi"/>
          <w:b/>
          <w:i w:val="0"/>
          <w:iCs/>
          <w:color w:val="EE0000"/>
          <w:sz w:val="20"/>
        </w:rPr>
      </w:pPr>
      <w:r w:rsidRPr="009226C5">
        <w:rPr>
          <w:rFonts w:ascii="Georgia" w:hAnsi="Georgia" w:cstheme="minorBidi"/>
          <w:b/>
          <w:i w:val="0"/>
          <w:iCs/>
          <w:color w:val="EE0000"/>
          <w:sz w:val="20"/>
        </w:rPr>
        <w:t>Name 4, student number 1</w:t>
      </w:r>
    </w:p>
    <w:p w14:paraId="78963920" w14:textId="77777777" w:rsidR="00FA630F" w:rsidRPr="004D0A73" w:rsidRDefault="00FA630F">
      <w:pPr>
        <w:tabs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Georgia" w:hAnsi="Georgia"/>
          <w:b/>
          <w:i/>
        </w:rPr>
      </w:pPr>
    </w:p>
    <w:p w14:paraId="361A74FD" w14:textId="77777777" w:rsidR="00FA630F" w:rsidRPr="007C23F9" w:rsidRDefault="00FA630F">
      <w:pPr>
        <w:tabs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Georgia" w:hAnsi="Georgia"/>
          <w:b/>
          <w:i/>
          <w:color w:val="000000"/>
          <w:sz w:val="28"/>
        </w:rPr>
      </w:pPr>
    </w:p>
    <w:p w14:paraId="3006EB32" w14:textId="77777777" w:rsidR="00FA630F" w:rsidRPr="007C23F9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1479BC7A" w14:textId="77777777" w:rsidR="00FA630F" w:rsidRPr="007C23F9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1D404999" w14:textId="77777777" w:rsidR="00FA630F" w:rsidRPr="007C23F9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46542BAD" w14:textId="77777777"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06EAA64D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0E6327DF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6AA02199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5ACABAB5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25D76CF5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288BB8E4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358495AA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3700CB59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0D1EEBBC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00673DA8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237F8ECC" w14:textId="77777777" w:rsidR="004D0A73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6798AF39" w14:textId="77777777" w:rsidR="004D0A73" w:rsidRPr="007C23F9" w:rsidRDefault="004D0A73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rFonts w:ascii="Georgia" w:hAnsi="Georgia"/>
          <w:color w:val="000000"/>
          <w:sz w:val="28"/>
        </w:rPr>
      </w:pPr>
    </w:p>
    <w:p w14:paraId="261C756C" w14:textId="77777777" w:rsidR="00FA630F" w:rsidRPr="007C23F9" w:rsidRDefault="007C23F9" w:rsidP="007C23F9">
      <w:pPr>
        <w:tabs>
          <w:tab w:val="left" w:pos="720"/>
          <w:tab w:val="left" w:pos="1980"/>
          <w:tab w:val="left" w:pos="2295"/>
          <w:tab w:val="left" w:pos="5760"/>
          <w:tab w:val="left" w:pos="6480"/>
          <w:tab w:val="left" w:pos="7200"/>
          <w:tab w:val="left" w:pos="7920"/>
        </w:tabs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  <w:sz w:val="28"/>
        </w:rPr>
        <w:tab/>
      </w:r>
      <w:r>
        <w:rPr>
          <w:rFonts w:ascii="Georgia" w:hAnsi="Georgia"/>
          <w:color w:val="000000"/>
          <w:sz w:val="28"/>
        </w:rPr>
        <w:tab/>
      </w:r>
      <w:r>
        <w:rPr>
          <w:rFonts w:ascii="Georgia" w:hAnsi="Georgia"/>
          <w:color w:val="000000"/>
          <w:sz w:val="28"/>
        </w:rPr>
        <w:tab/>
      </w:r>
    </w:p>
    <w:p w14:paraId="2CD18774" w14:textId="77777777" w:rsidR="00993ED0" w:rsidRPr="007C23F9" w:rsidRDefault="00993ED0" w:rsidP="00993ED0">
      <w:pPr>
        <w:pStyle w:val="TOCEntry"/>
        <w:spacing w:before="0" w:after="0" w:line="240" w:lineRule="auto"/>
        <w:jc w:val="center"/>
        <w:rPr>
          <w:rFonts w:ascii="Georgia" w:hAnsi="Georgia" w:cstheme="minorBidi"/>
          <w:sz w:val="24"/>
          <w:szCs w:val="24"/>
        </w:rPr>
      </w:pPr>
      <w:bookmarkStart w:id="0" w:name="_Toc298019004"/>
      <w:r w:rsidRPr="007C23F9">
        <w:rPr>
          <w:rFonts w:ascii="Georgia" w:hAnsi="Georgia" w:cs="Arial"/>
          <w:sz w:val="24"/>
          <w:szCs w:val="24"/>
        </w:rPr>
        <w:lastRenderedPageBreak/>
        <w:t>Revision History</w:t>
      </w:r>
      <w:bookmarkEnd w:id="0"/>
    </w:p>
    <w:p w14:paraId="7D463119" w14:textId="77777777" w:rsidR="00993ED0" w:rsidRPr="007C23F9" w:rsidRDefault="00993ED0" w:rsidP="00993ED0">
      <w:pPr>
        <w:pStyle w:val="TOCEntry"/>
        <w:spacing w:before="0" w:after="0" w:line="240" w:lineRule="auto"/>
        <w:jc w:val="center"/>
        <w:rPr>
          <w:rFonts w:ascii="Georgia" w:hAnsi="Georgia" w:cs="Arial"/>
          <w:sz w:val="24"/>
          <w:szCs w:val="24"/>
        </w:rPr>
      </w:pP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059"/>
        <w:gridCol w:w="3402"/>
        <w:gridCol w:w="1276"/>
      </w:tblGrid>
      <w:tr w:rsidR="00993ED0" w:rsidRPr="00B24855" w14:paraId="5F1A4F19" w14:textId="77777777" w:rsidTr="00EF5004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8D6829F" w14:textId="77777777" w:rsidR="00993ED0" w:rsidRPr="00B24855" w:rsidRDefault="00993ED0" w:rsidP="002C13F3">
            <w:pPr>
              <w:jc w:val="center"/>
              <w:rPr>
                <w:rFonts w:ascii="Georgia" w:hAnsi="Georgia" w:cs="Arial"/>
                <w:b/>
                <w:sz w:val="20"/>
              </w:rPr>
            </w:pPr>
            <w:r w:rsidRPr="00B24855">
              <w:rPr>
                <w:rFonts w:ascii="Georgia" w:hAnsi="Georgia" w:cs="Arial"/>
                <w:b/>
                <w:sz w:val="20"/>
              </w:rPr>
              <w:t>Name</w:t>
            </w:r>
          </w:p>
        </w:tc>
        <w:tc>
          <w:tcPr>
            <w:tcW w:w="2059" w:type="dxa"/>
            <w:tcBorders>
              <w:top w:val="single" w:sz="12" w:space="0" w:color="auto"/>
              <w:bottom w:val="double" w:sz="12" w:space="0" w:color="auto"/>
            </w:tcBorders>
          </w:tcPr>
          <w:p w14:paraId="285DCF07" w14:textId="77777777" w:rsidR="00993ED0" w:rsidRPr="00B24855" w:rsidRDefault="00993ED0" w:rsidP="002C13F3">
            <w:pPr>
              <w:jc w:val="center"/>
              <w:rPr>
                <w:rFonts w:ascii="Georgia" w:hAnsi="Georgia" w:cs="Arial"/>
                <w:b/>
                <w:sz w:val="20"/>
              </w:rPr>
            </w:pPr>
            <w:r w:rsidRPr="00B24855">
              <w:rPr>
                <w:rFonts w:ascii="Georgia" w:hAnsi="Georgia" w:cs="Arial"/>
                <w:b/>
                <w:sz w:val="20"/>
              </w:rPr>
              <w:t>Date</w:t>
            </w:r>
          </w:p>
        </w:tc>
        <w:tc>
          <w:tcPr>
            <w:tcW w:w="3402" w:type="dxa"/>
            <w:tcBorders>
              <w:top w:val="single" w:sz="12" w:space="0" w:color="auto"/>
              <w:bottom w:val="double" w:sz="12" w:space="0" w:color="auto"/>
            </w:tcBorders>
          </w:tcPr>
          <w:p w14:paraId="31DBFB0A" w14:textId="77777777" w:rsidR="00993ED0" w:rsidRPr="00B24855" w:rsidRDefault="00993ED0" w:rsidP="002C13F3">
            <w:pPr>
              <w:jc w:val="center"/>
              <w:rPr>
                <w:rFonts w:ascii="Georgia" w:hAnsi="Georgia" w:cs="Arial"/>
                <w:b/>
                <w:sz w:val="20"/>
              </w:rPr>
            </w:pPr>
            <w:r w:rsidRPr="00B24855">
              <w:rPr>
                <w:rFonts w:ascii="Georgia" w:hAnsi="Georgia" w:cs="Arial"/>
                <w:b/>
                <w:sz w:val="20"/>
              </w:rPr>
              <w:t>Reason For Changes</w:t>
            </w:r>
          </w:p>
        </w:tc>
        <w:tc>
          <w:tcPr>
            <w:tcW w:w="1276" w:type="dxa"/>
            <w:tcBorders>
              <w:top w:val="single" w:sz="12" w:space="0" w:color="auto"/>
              <w:bottom w:val="double" w:sz="12" w:space="0" w:color="auto"/>
            </w:tcBorders>
          </w:tcPr>
          <w:p w14:paraId="5F3A6AA6" w14:textId="77777777" w:rsidR="00993ED0" w:rsidRPr="00B24855" w:rsidRDefault="00993ED0" w:rsidP="002C13F3">
            <w:pPr>
              <w:jc w:val="center"/>
              <w:rPr>
                <w:rFonts w:ascii="Georgia" w:hAnsi="Georgia" w:cs="Arial"/>
                <w:b/>
                <w:sz w:val="20"/>
              </w:rPr>
            </w:pPr>
            <w:r w:rsidRPr="00B24855">
              <w:rPr>
                <w:rFonts w:ascii="Georgia" w:hAnsi="Georgia" w:cs="Arial"/>
                <w:b/>
                <w:sz w:val="20"/>
              </w:rPr>
              <w:t>Version</w:t>
            </w:r>
          </w:p>
        </w:tc>
      </w:tr>
      <w:tr w:rsidR="00993ED0" w:rsidRPr="00B24855" w14:paraId="0009CE77" w14:textId="77777777" w:rsidTr="00EF5004">
        <w:tc>
          <w:tcPr>
            <w:tcW w:w="2160" w:type="dxa"/>
            <w:tcBorders>
              <w:top w:val="nil"/>
            </w:tcBorders>
          </w:tcPr>
          <w:p w14:paraId="0F596866" w14:textId="77777777" w:rsidR="00993ED0" w:rsidRPr="00B24855" w:rsidRDefault="00EF5004" w:rsidP="00EF5004">
            <w:pPr>
              <w:jc w:val="center"/>
              <w:rPr>
                <w:rFonts w:ascii="Georgia" w:hAnsi="Georgia" w:cs="Arial"/>
                <w:sz w:val="20"/>
              </w:rPr>
            </w:pPr>
            <w:r w:rsidRPr="00B24855">
              <w:rPr>
                <w:rFonts w:ascii="Georgia" w:hAnsi="Georgia"/>
                <w:color w:val="FF0000"/>
                <w:sz w:val="20"/>
              </w:rPr>
              <w:t>&lt;name&gt;</w:t>
            </w:r>
          </w:p>
        </w:tc>
        <w:tc>
          <w:tcPr>
            <w:tcW w:w="2059" w:type="dxa"/>
            <w:tcBorders>
              <w:top w:val="nil"/>
            </w:tcBorders>
          </w:tcPr>
          <w:p w14:paraId="7406BD42" w14:textId="77777777" w:rsidR="00993ED0" w:rsidRPr="00B24855" w:rsidRDefault="00EF5004" w:rsidP="00EF5004">
            <w:pPr>
              <w:jc w:val="center"/>
              <w:rPr>
                <w:rFonts w:ascii="Georgia" w:hAnsi="Georgia" w:cs="Arial"/>
                <w:sz w:val="20"/>
              </w:rPr>
            </w:pPr>
            <w:r w:rsidRPr="00B24855">
              <w:rPr>
                <w:rFonts w:ascii="Georgia" w:hAnsi="Georgia"/>
                <w:color w:val="FF0000"/>
                <w:sz w:val="20"/>
              </w:rPr>
              <w:t>&lt;dd/mm/</w:t>
            </w:r>
            <w:proofErr w:type="spellStart"/>
            <w:r w:rsidRPr="00B24855">
              <w:rPr>
                <w:rFonts w:ascii="Georgia" w:hAnsi="Georgia"/>
                <w:color w:val="FF0000"/>
                <w:sz w:val="20"/>
              </w:rPr>
              <w:t>yyyy</w:t>
            </w:r>
            <w:proofErr w:type="spellEnd"/>
            <w:r w:rsidRPr="00B24855">
              <w:rPr>
                <w:rFonts w:ascii="Georgia" w:hAnsi="Georgia"/>
                <w:color w:val="FF0000"/>
                <w:sz w:val="20"/>
              </w:rPr>
              <w:t>&gt;</w:t>
            </w:r>
          </w:p>
        </w:tc>
        <w:tc>
          <w:tcPr>
            <w:tcW w:w="3402" w:type="dxa"/>
            <w:tcBorders>
              <w:top w:val="nil"/>
            </w:tcBorders>
          </w:tcPr>
          <w:p w14:paraId="4197939F" w14:textId="77777777" w:rsidR="00993ED0" w:rsidRPr="00B24855" w:rsidRDefault="00EF5004" w:rsidP="00EF5004">
            <w:pPr>
              <w:jc w:val="center"/>
              <w:rPr>
                <w:rFonts w:ascii="Georgia" w:hAnsi="Georgia" w:cs="Arial"/>
                <w:sz w:val="20"/>
              </w:rPr>
            </w:pPr>
            <w:r w:rsidRPr="00B24855">
              <w:rPr>
                <w:rFonts w:ascii="Georgia" w:hAnsi="Georgia"/>
                <w:color w:val="FF0000"/>
                <w:sz w:val="20"/>
              </w:rPr>
              <w:t>&lt;reason to change the documentation contents&gt;</w:t>
            </w:r>
          </w:p>
        </w:tc>
        <w:tc>
          <w:tcPr>
            <w:tcW w:w="1276" w:type="dxa"/>
            <w:tcBorders>
              <w:top w:val="nil"/>
            </w:tcBorders>
          </w:tcPr>
          <w:p w14:paraId="6F072455" w14:textId="77777777" w:rsidR="00993ED0" w:rsidRPr="00B24855" w:rsidRDefault="00EF5004" w:rsidP="00EF5004">
            <w:pPr>
              <w:jc w:val="center"/>
              <w:rPr>
                <w:rFonts w:ascii="Georgia" w:hAnsi="Georgia" w:cs="Arial"/>
                <w:sz w:val="20"/>
              </w:rPr>
            </w:pPr>
            <w:r w:rsidRPr="00B24855">
              <w:rPr>
                <w:rFonts w:ascii="Georgia" w:hAnsi="Georgia"/>
                <w:color w:val="FF0000"/>
                <w:sz w:val="20"/>
              </w:rPr>
              <w:t>&lt;</w:t>
            </w:r>
            <w:proofErr w:type="spellStart"/>
            <w:r w:rsidRPr="00B24855">
              <w:rPr>
                <w:rFonts w:ascii="Georgia" w:hAnsi="Georgia"/>
                <w:color w:val="FF0000"/>
                <w:sz w:val="20"/>
              </w:rPr>
              <w:t>x.x</w:t>
            </w:r>
            <w:proofErr w:type="spellEnd"/>
            <w:r w:rsidRPr="00B24855">
              <w:rPr>
                <w:rFonts w:ascii="Georgia" w:hAnsi="Georgia"/>
                <w:color w:val="FF0000"/>
                <w:sz w:val="20"/>
              </w:rPr>
              <w:t>&gt;</w:t>
            </w:r>
          </w:p>
        </w:tc>
      </w:tr>
      <w:tr w:rsidR="00993ED0" w:rsidRPr="00B24855" w14:paraId="28EEB612" w14:textId="77777777" w:rsidTr="00EF5004">
        <w:tc>
          <w:tcPr>
            <w:tcW w:w="2160" w:type="dxa"/>
            <w:tcBorders>
              <w:bottom w:val="single" w:sz="12" w:space="0" w:color="auto"/>
            </w:tcBorders>
          </w:tcPr>
          <w:p w14:paraId="134248D5" w14:textId="77777777" w:rsidR="00993ED0" w:rsidRPr="00B24855" w:rsidRDefault="00993ED0" w:rsidP="00EF5004">
            <w:pPr>
              <w:jc w:val="center"/>
              <w:rPr>
                <w:rFonts w:ascii="Georgia" w:hAnsi="Georgia" w:cs="Arial"/>
                <w:sz w:val="20"/>
              </w:rPr>
            </w:pPr>
          </w:p>
        </w:tc>
        <w:tc>
          <w:tcPr>
            <w:tcW w:w="2059" w:type="dxa"/>
            <w:tcBorders>
              <w:bottom w:val="single" w:sz="12" w:space="0" w:color="auto"/>
            </w:tcBorders>
          </w:tcPr>
          <w:p w14:paraId="70F0BD30" w14:textId="77777777" w:rsidR="00993ED0" w:rsidRPr="00B24855" w:rsidRDefault="00993ED0" w:rsidP="00EF5004">
            <w:pPr>
              <w:jc w:val="center"/>
              <w:rPr>
                <w:rFonts w:ascii="Georgia" w:hAnsi="Georgia" w:cs="Arial"/>
                <w:sz w:val="20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5E96CF91" w14:textId="77777777" w:rsidR="00993ED0" w:rsidRPr="00B24855" w:rsidRDefault="00993ED0" w:rsidP="00EF5004">
            <w:pPr>
              <w:jc w:val="center"/>
              <w:rPr>
                <w:rFonts w:ascii="Georgia" w:hAnsi="Georgia" w:cs="Arial"/>
                <w:sz w:val="20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5AA5E27D" w14:textId="77777777" w:rsidR="00993ED0" w:rsidRPr="00B24855" w:rsidRDefault="00993ED0" w:rsidP="00EF5004">
            <w:pPr>
              <w:jc w:val="center"/>
              <w:rPr>
                <w:rFonts w:ascii="Georgia" w:hAnsi="Georgia" w:cs="Arial"/>
                <w:sz w:val="20"/>
              </w:rPr>
            </w:pPr>
          </w:p>
        </w:tc>
      </w:tr>
    </w:tbl>
    <w:p w14:paraId="68CB9027" w14:textId="77777777" w:rsidR="00993ED0" w:rsidRPr="007C23F9" w:rsidRDefault="00993ED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Georgia" w:hAnsi="Georgia"/>
          <w:b/>
          <w:color w:val="000000"/>
        </w:rPr>
      </w:pPr>
    </w:p>
    <w:p w14:paraId="39A12A4D" w14:textId="27764968" w:rsidR="00993ED0" w:rsidRPr="007C23F9" w:rsidRDefault="00C646F1" w:rsidP="00CF2F6A">
      <w:pPr>
        <w:tabs>
          <w:tab w:val="clear" w:pos="360"/>
        </w:tabs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br w:type="page"/>
      </w:r>
    </w:p>
    <w:p w14:paraId="76E0B086" w14:textId="77777777" w:rsidR="00FA630F" w:rsidRPr="007C23F9" w:rsidRDefault="00FA630F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Georgia" w:hAnsi="Georgia"/>
          <w:b/>
          <w:color w:val="000000"/>
        </w:rPr>
      </w:pPr>
      <w:r w:rsidRPr="007C23F9">
        <w:rPr>
          <w:rFonts w:ascii="Georgia" w:hAnsi="Georgia"/>
          <w:b/>
          <w:color w:val="000000"/>
        </w:rPr>
        <w:lastRenderedPageBreak/>
        <w:t>Approvals Signature Block</w:t>
      </w:r>
    </w:p>
    <w:p w14:paraId="24E0FBBE" w14:textId="77777777" w:rsidR="00FA630F" w:rsidRPr="007C23F9" w:rsidRDefault="00FA630F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Georgia" w:hAnsi="Georgia"/>
          <w:color w:val="00000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48"/>
        <w:gridCol w:w="3420"/>
        <w:gridCol w:w="1268"/>
      </w:tblGrid>
      <w:tr w:rsidR="00FA630F" w:rsidRPr="00B24855" w14:paraId="2CCFF9C3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62673A0" w14:textId="77777777" w:rsidR="00FA630F" w:rsidRPr="00B24855" w:rsidRDefault="00FA630F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6C2EA587" w14:textId="77777777" w:rsidR="00FA630F" w:rsidRPr="00B24855" w:rsidRDefault="00FA630F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Georgia" w:hAnsi="Georgia"/>
                <w:color w:val="000000"/>
                <w:sz w:val="20"/>
              </w:rPr>
            </w:pPr>
            <w:r w:rsidRPr="00B24855">
              <w:rPr>
                <w:rFonts w:ascii="Georgia" w:hAnsi="Georgia"/>
                <w:b/>
                <w:color w:val="000000"/>
                <w:sz w:val="20"/>
              </w:rPr>
              <w:t>Organization Responsibility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491152B" w14:textId="77777777" w:rsidR="00FA630F" w:rsidRPr="00B24855" w:rsidRDefault="00FA630F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5CE5E677" w14:textId="77777777" w:rsidR="00FA630F" w:rsidRPr="00B24855" w:rsidRDefault="00FA630F">
            <w:pPr>
              <w:tabs>
                <w:tab w:val="left" w:pos="0"/>
                <w:tab w:val="left" w:pos="720"/>
                <w:tab w:val="left" w:pos="1519"/>
              </w:tabs>
              <w:jc w:val="center"/>
              <w:rPr>
                <w:rFonts w:ascii="Georgia" w:hAnsi="Georgia"/>
                <w:b/>
                <w:color w:val="000000"/>
                <w:sz w:val="20"/>
              </w:rPr>
            </w:pPr>
            <w:r w:rsidRPr="00B24855">
              <w:rPr>
                <w:rFonts w:ascii="Georgia" w:hAnsi="Georgia"/>
                <w:b/>
                <w:color w:val="000000"/>
                <w:sz w:val="20"/>
              </w:rPr>
              <w:t>Signature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AC746E2" w14:textId="77777777" w:rsidR="00FA630F" w:rsidRPr="00B24855" w:rsidRDefault="00FA630F">
            <w:pPr>
              <w:spacing w:line="19" w:lineRule="exact"/>
              <w:rPr>
                <w:rFonts w:ascii="Georgia" w:hAnsi="Georgia"/>
                <w:b/>
                <w:color w:val="000000"/>
                <w:sz w:val="20"/>
              </w:rPr>
            </w:pPr>
          </w:p>
          <w:p w14:paraId="49F73C45" w14:textId="77777777" w:rsidR="00FA630F" w:rsidRPr="00B24855" w:rsidRDefault="00FA630F">
            <w:pPr>
              <w:tabs>
                <w:tab w:val="left" w:pos="0"/>
                <w:tab w:val="left" w:pos="720"/>
              </w:tabs>
              <w:jc w:val="center"/>
              <w:rPr>
                <w:rFonts w:ascii="Georgia" w:hAnsi="Georgia"/>
                <w:b/>
                <w:color w:val="000000"/>
                <w:sz w:val="20"/>
              </w:rPr>
            </w:pPr>
            <w:r w:rsidRPr="00B24855">
              <w:rPr>
                <w:rFonts w:ascii="Georgia" w:hAnsi="Georgia"/>
                <w:b/>
                <w:color w:val="000000"/>
                <w:sz w:val="20"/>
              </w:rPr>
              <w:t>Date</w:t>
            </w:r>
          </w:p>
        </w:tc>
      </w:tr>
      <w:tr w:rsidR="00FA630F" w:rsidRPr="00B24855" w14:paraId="1CC2944A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D6763" w14:textId="77777777" w:rsidR="00FA630F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i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Customer</w:t>
            </w:r>
            <w:r w:rsidR="00FA630F" w:rsidRPr="00B24855">
              <w:rPr>
                <w:rFonts w:ascii="Georgia" w:hAnsi="Georgia"/>
                <w:i/>
                <w:color w:val="FF0000"/>
                <w:sz w:val="20"/>
              </w:rPr>
              <w:t>/customer representative</w:t>
            </w:r>
            <w:r w:rsidRPr="00B24855">
              <w:rPr>
                <w:rFonts w:ascii="Georgia" w:hAnsi="Georgia"/>
                <w:i/>
                <w:color w:val="FF0000"/>
                <w:sz w:val="20"/>
              </w:rPr>
              <w:t xml:space="preserve"> (if applicable)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407A0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7C85439D" w14:textId="77777777" w:rsidR="00FA630F" w:rsidRPr="00B24855" w:rsidRDefault="00FA630F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1F7FCA9C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048C7DCB" w14:textId="77777777" w:rsidR="00FA630F" w:rsidRPr="00B24855" w:rsidRDefault="00FA630F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FA630F" w:rsidRPr="00B24855" w14:paraId="29C31F16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F8F8E" w14:textId="77777777" w:rsidR="00FA630F" w:rsidRPr="00B24855" w:rsidRDefault="00FA630F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i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Project Manager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32F07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665FDD82" w14:textId="77777777" w:rsidR="00FA630F" w:rsidRPr="00B24855" w:rsidRDefault="00FA630F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06C1A663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4E18D57E" w14:textId="77777777" w:rsidR="00FA630F" w:rsidRPr="00B24855" w:rsidRDefault="00FA630F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FA630F" w:rsidRPr="00B24855" w14:paraId="1E5E28AD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C6071" w14:textId="77777777" w:rsidR="00FA630F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i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 xml:space="preserve">Software Tester #1 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C9389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7394C95B" w14:textId="77777777" w:rsidR="00FA630F" w:rsidRPr="00B24855" w:rsidRDefault="00FA630F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2DFD990D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74E55E43" w14:textId="77777777" w:rsidR="00FA630F" w:rsidRPr="00B24855" w:rsidRDefault="00FA630F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AF3B0D" w:rsidRPr="00B24855" w14:paraId="2A3DD54F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B43E6" w14:textId="77777777" w:rsidR="00AF3B0D" w:rsidRPr="00B24855" w:rsidRDefault="00AF3B0D" w:rsidP="00AF3B0D">
            <w:pPr>
              <w:rPr>
                <w:rFonts w:ascii="Georgia" w:hAnsi="Georgia"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Software Tester #2 (if applicable)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89A3B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0CC1B4CF" w14:textId="77777777" w:rsidR="00AF3B0D" w:rsidRPr="00B24855" w:rsidRDefault="00AF3B0D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7E4227E9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4B02171F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AF3B0D" w:rsidRPr="00B24855" w14:paraId="4F646AE6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CF165" w14:textId="77777777" w:rsidR="00AF3B0D" w:rsidRPr="00B24855" w:rsidRDefault="00AF3B0D" w:rsidP="00AF3B0D">
            <w:pPr>
              <w:rPr>
                <w:rFonts w:ascii="Georgia" w:hAnsi="Georgia"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Software Tester #3 (if applicable)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58449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2420C122" w14:textId="77777777" w:rsidR="00AF3B0D" w:rsidRPr="00B24855" w:rsidRDefault="00AF3B0D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179DFC50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22E53D11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AF3B0D" w:rsidRPr="00B24855" w14:paraId="60DA7530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5DC75" w14:textId="77777777" w:rsidR="00AF3B0D" w:rsidRPr="00B24855" w:rsidRDefault="00AF3B0D" w:rsidP="00AF3B0D">
            <w:pPr>
              <w:rPr>
                <w:rFonts w:ascii="Georgia" w:hAnsi="Georgia"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Software Tester #4 (if applicable)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76BB8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4D7C24F2" w14:textId="77777777" w:rsidR="00AF3B0D" w:rsidRPr="00B24855" w:rsidRDefault="00AF3B0D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2EA22D1C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1EA952CE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AF3B0D" w:rsidRPr="00B24855" w14:paraId="60A31F35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E8FCD" w14:textId="77777777" w:rsidR="00AF3B0D" w:rsidRPr="00B24855" w:rsidRDefault="00AF3B0D" w:rsidP="00AF3B0D">
            <w:pPr>
              <w:rPr>
                <w:rFonts w:ascii="Georgia" w:hAnsi="Georgia"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Software Tester #5 (if applicable)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F6B64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6F778C7B" w14:textId="77777777" w:rsidR="00AF3B0D" w:rsidRPr="00B24855" w:rsidRDefault="00AF3B0D" w:rsidP="00AF3B0D">
            <w:pPr>
              <w:tabs>
                <w:tab w:val="left" w:pos="0"/>
                <w:tab w:val="left" w:pos="720"/>
                <w:tab w:val="left" w:pos="1519"/>
              </w:tabs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14:paraId="58552A84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564CF014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color w:val="000000"/>
                <w:sz w:val="20"/>
              </w:rPr>
            </w:pPr>
          </w:p>
        </w:tc>
      </w:tr>
      <w:tr w:rsidR="00FA630F" w:rsidRPr="00B24855" w14:paraId="155BB37E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6CF11C54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i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Examiner</w:t>
            </w:r>
            <w:r w:rsidR="00A721B4" w:rsidRPr="00B24855">
              <w:rPr>
                <w:rFonts w:ascii="Georgia" w:hAnsi="Georgia"/>
                <w:i/>
                <w:color w:val="FF0000"/>
                <w:sz w:val="20"/>
              </w:rPr>
              <w:t>/Lecturer</w:t>
            </w:r>
            <w:r w:rsidRPr="00B24855">
              <w:rPr>
                <w:rFonts w:ascii="Georgia" w:hAnsi="Georgia"/>
                <w:i/>
                <w:color w:val="FF0000"/>
                <w:sz w:val="20"/>
              </w:rPr>
              <w:t xml:space="preserve"> #1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78D8A7D1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2AAAECF2" w14:textId="77777777" w:rsidR="00FA630F" w:rsidRPr="00B24855" w:rsidRDefault="00FA630F" w:rsidP="00AF3B0D">
            <w:pPr>
              <w:tabs>
                <w:tab w:val="left" w:pos="0"/>
                <w:tab w:val="left" w:pos="720"/>
                <w:tab w:val="left" w:pos="1519"/>
              </w:tabs>
              <w:spacing w:after="19"/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50C8AB" w14:textId="77777777" w:rsidR="00FA630F" w:rsidRPr="00B24855" w:rsidRDefault="00FA630F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  <w:p w14:paraId="082F3046" w14:textId="77777777" w:rsidR="00FA630F" w:rsidRPr="00B24855" w:rsidRDefault="00FA630F" w:rsidP="00AF3B0D">
            <w:pPr>
              <w:tabs>
                <w:tab w:val="left" w:pos="0"/>
                <w:tab w:val="left" w:pos="720"/>
              </w:tabs>
              <w:spacing w:after="19"/>
              <w:rPr>
                <w:rFonts w:ascii="Georgia" w:hAnsi="Georgia"/>
                <w:color w:val="000000"/>
                <w:sz w:val="20"/>
              </w:rPr>
            </w:pPr>
          </w:p>
        </w:tc>
      </w:tr>
      <w:tr w:rsidR="00AF3B0D" w:rsidRPr="00B24855" w14:paraId="2AB3877D" w14:textId="77777777" w:rsidTr="003D4D16">
        <w:trPr>
          <w:trHeight w:val="283"/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7A0195E1" w14:textId="77777777" w:rsidR="00AF3B0D" w:rsidRPr="00B24855" w:rsidRDefault="00AF3B0D" w:rsidP="00AF3B0D">
            <w:pPr>
              <w:tabs>
                <w:tab w:val="left" w:pos="0"/>
                <w:tab w:val="left" w:pos="720"/>
              </w:tabs>
              <w:rPr>
                <w:rFonts w:ascii="Georgia" w:hAnsi="Georgia"/>
                <w:i/>
                <w:color w:val="FF0000"/>
                <w:sz w:val="20"/>
              </w:rPr>
            </w:pPr>
            <w:r w:rsidRPr="00B24855">
              <w:rPr>
                <w:rFonts w:ascii="Georgia" w:hAnsi="Georgia"/>
                <w:i/>
                <w:color w:val="FF0000"/>
                <w:sz w:val="20"/>
              </w:rPr>
              <w:t>Examiner</w:t>
            </w:r>
            <w:r w:rsidR="00A721B4" w:rsidRPr="00B24855">
              <w:rPr>
                <w:rFonts w:ascii="Georgia" w:hAnsi="Georgia"/>
                <w:i/>
                <w:color w:val="FF0000"/>
                <w:sz w:val="20"/>
              </w:rPr>
              <w:t>/Lecturer</w:t>
            </w:r>
            <w:r w:rsidRPr="00B24855">
              <w:rPr>
                <w:rFonts w:ascii="Georgia" w:hAnsi="Georgia"/>
                <w:i/>
                <w:color w:val="FF0000"/>
                <w:sz w:val="20"/>
              </w:rPr>
              <w:t xml:space="preserve"> #2 (if applicable)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29DFBFEB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D2527F" w14:textId="77777777" w:rsidR="00AF3B0D" w:rsidRPr="00B24855" w:rsidRDefault="00AF3B0D" w:rsidP="00AF3B0D">
            <w:pPr>
              <w:spacing w:line="19" w:lineRule="exact"/>
              <w:rPr>
                <w:rFonts w:ascii="Georgia" w:hAnsi="Georgia"/>
                <w:color w:val="000000"/>
                <w:sz w:val="20"/>
              </w:rPr>
            </w:pPr>
          </w:p>
        </w:tc>
      </w:tr>
    </w:tbl>
    <w:p w14:paraId="44618679" w14:textId="77777777" w:rsidR="00FA630F" w:rsidRPr="007C23F9" w:rsidRDefault="00FA630F">
      <w:pPr>
        <w:rPr>
          <w:rFonts w:ascii="Georgia" w:hAnsi="Georgia"/>
        </w:rPr>
      </w:pPr>
    </w:p>
    <w:p w14:paraId="6C70B568" w14:textId="77777777" w:rsidR="00FA630F" w:rsidRPr="007C23F9" w:rsidRDefault="00FA630F">
      <w:pPr>
        <w:rPr>
          <w:rFonts w:ascii="Georgia" w:hAnsi="Georgia"/>
        </w:rPr>
      </w:pPr>
    </w:p>
    <w:p w14:paraId="3AEC54BD" w14:textId="77777777" w:rsidR="00FA630F" w:rsidRPr="007C23F9" w:rsidRDefault="00FA630F">
      <w:pPr>
        <w:rPr>
          <w:rFonts w:ascii="Georgia" w:hAnsi="Georgia"/>
        </w:rPr>
      </w:pPr>
    </w:p>
    <w:p w14:paraId="177B972D" w14:textId="77777777" w:rsidR="00FA630F" w:rsidRPr="007C23F9" w:rsidRDefault="00FA630F" w:rsidP="34D85C63">
      <w:pPr>
        <w:jc w:val="both"/>
        <w:rPr>
          <w:rFonts w:ascii="Georgia" w:hAnsi="Georgia"/>
        </w:rPr>
        <w:sectPr w:rsidR="00FA630F" w:rsidRPr="007C23F9" w:rsidSect="00A219B2">
          <w:footerReference w:type="default" r:id="rId11"/>
          <w:pgSz w:w="12240" w:h="15840" w:code="1"/>
          <w:pgMar w:top="1440" w:right="1800" w:bottom="1440" w:left="1800" w:header="720" w:footer="720" w:gutter="0"/>
          <w:pgNumType w:start="1"/>
          <w:cols w:space="720"/>
          <w:titlePg/>
        </w:sectPr>
      </w:pPr>
    </w:p>
    <w:p w14:paraId="7B635BE1" w14:textId="77777777" w:rsidR="00FA630F" w:rsidRPr="007C23F9" w:rsidRDefault="00FA630F">
      <w:pPr>
        <w:rPr>
          <w:rFonts w:ascii="Georgia" w:hAnsi="Georgia"/>
        </w:rPr>
      </w:pPr>
    </w:p>
    <w:p w14:paraId="2DC8D255" w14:textId="5214DF76" w:rsidR="00C646F1" w:rsidRDefault="00C646F1">
      <w:pPr>
        <w:tabs>
          <w:tab w:val="clear" w:pos="360"/>
        </w:tabs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br w:type="page"/>
      </w:r>
    </w:p>
    <w:p w14:paraId="0F36178C" w14:textId="77777777" w:rsidR="00FA630F" w:rsidRPr="007C23F9" w:rsidRDefault="00FA630F" w:rsidP="00CB798D">
      <w:pPr>
        <w:jc w:val="center"/>
        <w:rPr>
          <w:rFonts w:ascii="Georgia" w:hAnsi="Georgia"/>
          <w:b/>
          <w:sz w:val="28"/>
        </w:rPr>
      </w:pPr>
      <w:r w:rsidRPr="007C23F9">
        <w:rPr>
          <w:rFonts w:ascii="Georgia" w:hAnsi="Georgia"/>
          <w:b/>
          <w:sz w:val="28"/>
        </w:rPr>
        <w:lastRenderedPageBreak/>
        <w:t>Table of Contents</w:t>
      </w:r>
    </w:p>
    <w:p w14:paraId="29321C72" w14:textId="77777777" w:rsidR="00FA630F" w:rsidRPr="00B24855" w:rsidRDefault="00FA630F">
      <w:pPr>
        <w:jc w:val="center"/>
        <w:rPr>
          <w:rFonts w:ascii="Georgia" w:hAnsi="Georgia"/>
          <w:b/>
          <w:sz w:val="20"/>
        </w:rPr>
      </w:pPr>
    </w:p>
    <w:p w14:paraId="0279F8F1" w14:textId="77777777" w:rsidR="00D468D4" w:rsidRPr="00A219B2" w:rsidRDefault="00FA630F" w:rsidP="00A219B2">
      <w:pPr>
        <w:pStyle w:val="TOC1"/>
        <w:rPr>
          <w:rFonts w:eastAsiaTheme="minorEastAsia"/>
          <w:lang w:val="ms-MY" w:eastAsia="ms-MY"/>
        </w:rPr>
      </w:pPr>
      <w:r>
        <w:fldChar w:fldCharType="begin"/>
      </w:r>
      <w:r w:rsidRPr="00B24855">
        <w:instrText xml:space="preserve"> TOC \o "1-3" \t "Heading 1.5,1,Heading 2.5,2" </w:instrText>
      </w:r>
      <w:r>
        <w:fldChar w:fldCharType="separate"/>
      </w:r>
      <w:r w:rsidR="00D468D4" w:rsidRPr="00B24855">
        <w:t>1.</w:t>
      </w:r>
      <w:r w:rsidR="00D468D4" w:rsidRPr="00B24855">
        <w:rPr>
          <w:rFonts w:eastAsiaTheme="minorEastAsia"/>
          <w:lang w:val="ms-MY" w:eastAsia="ms-MY"/>
        </w:rPr>
        <w:tab/>
      </w:r>
      <w:r w:rsidR="00D468D4" w:rsidRPr="00A219B2">
        <w:t>Introduction</w:t>
      </w:r>
      <w:r w:rsidR="00D468D4" w:rsidRPr="00A219B2">
        <w:tab/>
      </w:r>
      <w:r w:rsidR="00D468D4" w:rsidRPr="00A219B2">
        <w:fldChar w:fldCharType="begin"/>
      </w:r>
      <w:r w:rsidR="00D468D4" w:rsidRPr="00A219B2">
        <w:instrText xml:space="preserve"> PAGEREF _Toc326673454 \h </w:instrText>
      </w:r>
      <w:r w:rsidR="00D468D4" w:rsidRPr="00A219B2">
        <w:fldChar w:fldCharType="separate"/>
      </w:r>
      <w:r w:rsidR="00D468D4" w:rsidRPr="00A219B2">
        <w:t>4</w:t>
      </w:r>
      <w:r w:rsidR="00D468D4" w:rsidRPr="00A219B2">
        <w:fldChar w:fldCharType="end"/>
      </w:r>
    </w:p>
    <w:p w14:paraId="1C4FD985" w14:textId="77777777" w:rsidR="00D468D4" w:rsidRPr="00A219B2" w:rsidRDefault="00D468D4" w:rsidP="00A219B2">
      <w:pPr>
        <w:pStyle w:val="TOC2"/>
        <w:tabs>
          <w:tab w:val="clear" w:pos="480"/>
          <w:tab w:val="left" w:pos="851"/>
        </w:tabs>
        <w:ind w:left="426"/>
        <w:rPr>
          <w:rFonts w:ascii="Georgia" w:eastAsiaTheme="minorEastAsia" w:hAnsi="Georgia" w:cstheme="minorBidi"/>
          <w:smallCaps w:val="0"/>
          <w:noProof/>
          <w:sz w:val="24"/>
          <w:szCs w:val="24"/>
          <w:lang w:val="ms-MY" w:eastAsia="ms-MY"/>
        </w:rPr>
      </w:pPr>
      <w:r w:rsidRPr="00A219B2">
        <w:rPr>
          <w:rFonts w:ascii="Georgia" w:hAnsi="Georgia"/>
          <w:noProof/>
          <w:sz w:val="24"/>
          <w:szCs w:val="24"/>
        </w:rPr>
        <w:t>1.1</w:t>
      </w:r>
      <w:r w:rsidRPr="00A219B2">
        <w:rPr>
          <w:rFonts w:ascii="Georgia" w:eastAsiaTheme="minorEastAsia" w:hAnsi="Georgia" w:cstheme="minorBidi"/>
          <w:smallCaps w:val="0"/>
          <w:noProof/>
          <w:sz w:val="24"/>
          <w:szCs w:val="24"/>
          <w:lang w:val="ms-MY" w:eastAsia="ms-MY"/>
        </w:rPr>
        <w:tab/>
      </w:r>
      <w:r w:rsidRPr="00A219B2">
        <w:rPr>
          <w:rFonts w:ascii="Georgia" w:hAnsi="Georgia"/>
          <w:noProof/>
          <w:sz w:val="24"/>
          <w:szCs w:val="24"/>
        </w:rPr>
        <w:t>Document Purpose</w:t>
      </w:r>
      <w:r w:rsidRPr="00A219B2">
        <w:rPr>
          <w:rFonts w:ascii="Georgia" w:hAnsi="Georgia"/>
          <w:noProof/>
          <w:sz w:val="24"/>
          <w:szCs w:val="24"/>
        </w:rPr>
        <w:tab/>
      </w:r>
      <w:r w:rsidRPr="00A219B2">
        <w:rPr>
          <w:rFonts w:ascii="Georgia" w:hAnsi="Georgia"/>
          <w:noProof/>
          <w:sz w:val="24"/>
          <w:szCs w:val="24"/>
        </w:rPr>
        <w:fldChar w:fldCharType="begin"/>
      </w:r>
      <w:r w:rsidRPr="00A219B2">
        <w:rPr>
          <w:rFonts w:ascii="Georgia" w:hAnsi="Georgia"/>
          <w:noProof/>
          <w:sz w:val="24"/>
          <w:szCs w:val="24"/>
        </w:rPr>
        <w:instrText xml:space="preserve"> PAGEREF _Toc326673455 \h </w:instrText>
      </w:r>
      <w:r w:rsidRPr="00A219B2">
        <w:rPr>
          <w:rFonts w:ascii="Georgia" w:hAnsi="Georgia"/>
          <w:noProof/>
          <w:sz w:val="24"/>
          <w:szCs w:val="24"/>
        </w:rPr>
      </w:r>
      <w:r w:rsidRPr="00A219B2">
        <w:rPr>
          <w:rFonts w:ascii="Georgia" w:hAnsi="Georgia"/>
          <w:noProof/>
          <w:sz w:val="24"/>
          <w:szCs w:val="24"/>
        </w:rPr>
        <w:fldChar w:fldCharType="separate"/>
      </w:r>
      <w:r w:rsidRPr="00A219B2">
        <w:rPr>
          <w:rFonts w:ascii="Georgia" w:hAnsi="Georgia"/>
          <w:noProof/>
          <w:sz w:val="24"/>
          <w:szCs w:val="24"/>
        </w:rPr>
        <w:t>4</w:t>
      </w:r>
      <w:r w:rsidRPr="00A219B2">
        <w:rPr>
          <w:rFonts w:ascii="Georgia" w:hAnsi="Georgia"/>
          <w:noProof/>
          <w:sz w:val="24"/>
          <w:szCs w:val="24"/>
        </w:rPr>
        <w:fldChar w:fldCharType="end"/>
      </w:r>
    </w:p>
    <w:p w14:paraId="3E587DFD" w14:textId="77777777" w:rsidR="00D468D4" w:rsidRPr="00A219B2" w:rsidRDefault="00D468D4" w:rsidP="00A219B2">
      <w:pPr>
        <w:pStyle w:val="TOC2"/>
        <w:tabs>
          <w:tab w:val="clear" w:pos="480"/>
          <w:tab w:val="left" w:pos="851"/>
        </w:tabs>
        <w:ind w:left="426"/>
        <w:rPr>
          <w:rFonts w:ascii="Georgia" w:hAnsi="Georgia"/>
          <w:noProof/>
          <w:sz w:val="24"/>
          <w:szCs w:val="24"/>
        </w:rPr>
      </w:pPr>
      <w:r w:rsidRPr="00A219B2">
        <w:rPr>
          <w:rFonts w:ascii="Georgia" w:hAnsi="Georgia"/>
          <w:noProof/>
          <w:sz w:val="24"/>
          <w:szCs w:val="24"/>
        </w:rPr>
        <w:t>1.2</w:t>
      </w:r>
      <w:r w:rsidRPr="00A219B2">
        <w:rPr>
          <w:rFonts w:ascii="Georgia" w:eastAsiaTheme="minorEastAsia" w:hAnsi="Georgia" w:cstheme="minorBidi"/>
          <w:smallCaps w:val="0"/>
          <w:noProof/>
          <w:sz w:val="24"/>
          <w:szCs w:val="24"/>
          <w:lang w:val="ms-MY" w:eastAsia="ms-MY"/>
        </w:rPr>
        <w:tab/>
      </w:r>
      <w:r w:rsidRPr="00A219B2">
        <w:rPr>
          <w:rFonts w:ascii="Georgia" w:hAnsi="Georgia"/>
          <w:noProof/>
          <w:sz w:val="24"/>
          <w:szCs w:val="24"/>
        </w:rPr>
        <w:t>References</w:t>
      </w:r>
      <w:r w:rsidRPr="00A219B2">
        <w:rPr>
          <w:rFonts w:ascii="Georgia" w:hAnsi="Georgia"/>
          <w:noProof/>
          <w:sz w:val="24"/>
          <w:szCs w:val="24"/>
        </w:rPr>
        <w:tab/>
      </w:r>
      <w:r w:rsidRPr="00A219B2">
        <w:rPr>
          <w:rFonts w:ascii="Georgia" w:hAnsi="Georgia"/>
          <w:noProof/>
          <w:sz w:val="24"/>
          <w:szCs w:val="24"/>
        </w:rPr>
        <w:fldChar w:fldCharType="begin"/>
      </w:r>
      <w:r w:rsidRPr="00A219B2">
        <w:rPr>
          <w:rFonts w:ascii="Georgia" w:hAnsi="Georgia"/>
          <w:noProof/>
          <w:sz w:val="24"/>
          <w:szCs w:val="24"/>
        </w:rPr>
        <w:instrText xml:space="preserve"> PAGEREF _Toc326673456 \h </w:instrText>
      </w:r>
      <w:r w:rsidRPr="00A219B2">
        <w:rPr>
          <w:rFonts w:ascii="Georgia" w:hAnsi="Georgia"/>
          <w:noProof/>
          <w:sz w:val="24"/>
          <w:szCs w:val="24"/>
        </w:rPr>
      </w:r>
      <w:r w:rsidRPr="00A219B2">
        <w:rPr>
          <w:rFonts w:ascii="Georgia" w:hAnsi="Georgia"/>
          <w:noProof/>
          <w:sz w:val="24"/>
          <w:szCs w:val="24"/>
        </w:rPr>
        <w:fldChar w:fldCharType="separate"/>
      </w:r>
      <w:r w:rsidRPr="00A219B2">
        <w:rPr>
          <w:rFonts w:ascii="Georgia" w:hAnsi="Georgia"/>
          <w:noProof/>
          <w:sz w:val="24"/>
          <w:szCs w:val="24"/>
        </w:rPr>
        <w:t>4</w:t>
      </w:r>
      <w:r w:rsidRPr="00A219B2">
        <w:rPr>
          <w:rFonts w:ascii="Georgia" w:hAnsi="Georgia"/>
          <w:noProof/>
          <w:sz w:val="24"/>
          <w:szCs w:val="24"/>
        </w:rPr>
        <w:fldChar w:fldCharType="end"/>
      </w:r>
    </w:p>
    <w:p w14:paraId="50306069" w14:textId="77777777" w:rsidR="00A219B2" w:rsidRPr="00A219B2" w:rsidRDefault="00A219B2" w:rsidP="00A219B2">
      <w:pPr>
        <w:rPr>
          <w:rFonts w:eastAsiaTheme="minorEastAsia"/>
          <w:szCs w:val="24"/>
        </w:rPr>
      </w:pPr>
    </w:p>
    <w:p w14:paraId="63E62601" w14:textId="77777777" w:rsidR="00D468D4" w:rsidRPr="00A219B2" w:rsidRDefault="00D468D4" w:rsidP="00A219B2">
      <w:pPr>
        <w:pStyle w:val="TOC1"/>
        <w:rPr>
          <w:rFonts w:eastAsiaTheme="minorEastAsia"/>
          <w:lang w:val="ms-MY" w:eastAsia="ms-MY"/>
        </w:rPr>
      </w:pPr>
      <w:r w:rsidRPr="00A219B2">
        <w:t>2.</w:t>
      </w:r>
      <w:r w:rsidRPr="00A219B2">
        <w:rPr>
          <w:rFonts w:eastAsiaTheme="minorEastAsia"/>
          <w:lang w:val="ms-MY" w:eastAsia="ms-MY"/>
        </w:rPr>
        <w:tab/>
      </w:r>
      <w:r w:rsidRPr="00A219B2">
        <w:t>Features to be tested</w:t>
      </w:r>
      <w:r w:rsidRPr="00A219B2">
        <w:tab/>
      </w:r>
      <w:r w:rsidRPr="00A219B2">
        <w:fldChar w:fldCharType="begin"/>
      </w:r>
      <w:r w:rsidRPr="00A219B2">
        <w:instrText xml:space="preserve"> PAGEREF _Toc326673457 \h </w:instrText>
      </w:r>
      <w:r w:rsidRPr="00A219B2">
        <w:fldChar w:fldCharType="separate"/>
      </w:r>
      <w:r w:rsidRPr="00A219B2">
        <w:t>5</w:t>
      </w:r>
      <w:r w:rsidRPr="00A219B2">
        <w:fldChar w:fldCharType="end"/>
      </w:r>
    </w:p>
    <w:p w14:paraId="13163578" w14:textId="64F55B3E" w:rsidR="00FA630F" w:rsidRPr="007C23F9" w:rsidRDefault="00FA630F" w:rsidP="17041B11">
      <w:pPr>
        <w:pStyle w:val="TOC1"/>
        <w:ind w:left="720"/>
        <w:sectPr w:rsidR="00FA630F" w:rsidRPr="007C23F9" w:rsidSect="00CD32B5">
          <w:type w:val="continuous"/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r>
        <w:fldChar w:fldCharType="end"/>
      </w:r>
    </w:p>
    <w:p w14:paraId="560DE91A" w14:textId="77777777" w:rsidR="00FA630F" w:rsidRPr="001D6B53" w:rsidRDefault="00EE0CFA" w:rsidP="00EE0CFA">
      <w:pPr>
        <w:pStyle w:val="Heading1"/>
        <w:shd w:val="clear" w:color="auto" w:fill="auto"/>
        <w:rPr>
          <w:sz w:val="24"/>
          <w:szCs w:val="24"/>
        </w:rPr>
      </w:pPr>
      <w:bookmarkStart w:id="1" w:name="_Toc326673454"/>
      <w:r w:rsidRPr="001D6B53">
        <w:rPr>
          <w:sz w:val="24"/>
          <w:szCs w:val="24"/>
        </w:rPr>
        <w:lastRenderedPageBreak/>
        <w:t>Introduction</w:t>
      </w:r>
      <w:bookmarkEnd w:id="1"/>
    </w:p>
    <w:p w14:paraId="6EB4603C" w14:textId="77777777" w:rsidR="00FA630F" w:rsidRPr="001D6B53" w:rsidRDefault="00FA630F">
      <w:pPr>
        <w:rPr>
          <w:szCs w:val="24"/>
        </w:rPr>
      </w:pPr>
    </w:p>
    <w:p w14:paraId="18DCDD2D" w14:textId="77777777" w:rsidR="00EE0CFA" w:rsidRDefault="006C0B18" w:rsidP="34D85C63">
      <w:pPr>
        <w:pStyle w:val="Heading2"/>
        <w:shd w:val="clear" w:color="auto" w:fill="auto"/>
        <w:jc w:val="both"/>
        <w:rPr>
          <w:szCs w:val="24"/>
        </w:rPr>
      </w:pPr>
      <w:bookmarkStart w:id="2" w:name="_Toc326673455"/>
      <w:r w:rsidRPr="001D6B53">
        <w:rPr>
          <w:szCs w:val="24"/>
        </w:rPr>
        <w:t xml:space="preserve">Document </w:t>
      </w:r>
      <w:r w:rsidR="00EE0CFA" w:rsidRPr="001D6B53">
        <w:rPr>
          <w:szCs w:val="24"/>
        </w:rPr>
        <w:t>Purpose</w:t>
      </w:r>
      <w:bookmarkEnd w:id="2"/>
    </w:p>
    <w:p w14:paraId="5D64E3D4" w14:textId="77777777" w:rsidR="006C7031" w:rsidRPr="00DC6ECE" w:rsidRDefault="006C7031" w:rsidP="006C7031">
      <w:pPr>
        <w:rPr>
          <w:i/>
          <w:iCs/>
        </w:rPr>
      </w:pPr>
    </w:p>
    <w:p w14:paraId="233B780D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  <w:r w:rsidRPr="00DC6ECE">
        <w:rPr>
          <w:rFonts w:ascii="Georgia" w:hAnsi="Georgia"/>
          <w:i/>
          <w:iCs/>
          <w:color w:val="EE0000"/>
          <w:sz w:val="20"/>
        </w:rPr>
        <w:t xml:space="preserve">Identify the purpose of this STD and its audience who will read and </w:t>
      </w:r>
      <w:proofErr w:type="gramStart"/>
      <w:r w:rsidRPr="00DC6ECE">
        <w:rPr>
          <w:rFonts w:ascii="Georgia" w:hAnsi="Georgia"/>
          <w:i/>
          <w:iCs/>
          <w:color w:val="EE0000"/>
          <w:sz w:val="20"/>
        </w:rPr>
        <w:t>refer</w:t>
      </w:r>
      <w:proofErr w:type="gramEnd"/>
      <w:r w:rsidRPr="00DC6ECE">
        <w:rPr>
          <w:rFonts w:ascii="Georgia" w:hAnsi="Georgia"/>
          <w:i/>
          <w:iCs/>
          <w:color w:val="EE0000"/>
          <w:sz w:val="20"/>
        </w:rPr>
        <w:t xml:space="preserve"> this document. </w:t>
      </w:r>
    </w:p>
    <w:p w14:paraId="3B7960D1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</w:p>
    <w:p w14:paraId="3A840074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</w:p>
    <w:p w14:paraId="75122366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  <w:r w:rsidRPr="00DC6ECE">
        <w:rPr>
          <w:rFonts w:ascii="Georgia" w:hAnsi="Georgia"/>
          <w:i/>
          <w:iCs/>
          <w:color w:val="EE0000"/>
          <w:sz w:val="20"/>
        </w:rPr>
        <w:t xml:space="preserve">For example: </w:t>
      </w:r>
    </w:p>
    <w:p w14:paraId="53E50846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</w:p>
    <w:p w14:paraId="147B47F7" w14:textId="77777777" w:rsidR="006C7031" w:rsidRPr="00DC6ECE" w:rsidRDefault="006C7031" w:rsidP="006C7031">
      <w:pPr>
        <w:rPr>
          <w:rFonts w:ascii="Georgia" w:hAnsi="Georgia"/>
          <w:i/>
          <w:iCs/>
          <w:color w:val="EE0000"/>
          <w:sz w:val="20"/>
        </w:rPr>
      </w:pPr>
      <w:r w:rsidRPr="00DC6ECE">
        <w:rPr>
          <w:rFonts w:ascii="Georgia" w:hAnsi="Georgia"/>
          <w:i/>
          <w:iCs/>
          <w:color w:val="EE0000"/>
          <w:sz w:val="20"/>
        </w:rPr>
        <w:t xml:space="preserve">This document is the test plan for the Paper Airplane Station. This project is conducted as a class project for the spring 2009 in Systems Engineering at ICU. This document describes methods and techniques that Team </w:t>
      </w:r>
      <w:proofErr w:type="spellStart"/>
      <w:r w:rsidRPr="00DC6ECE">
        <w:rPr>
          <w:rFonts w:ascii="Georgia" w:hAnsi="Georgia"/>
          <w:i/>
          <w:iCs/>
          <w:color w:val="EE0000"/>
          <w:sz w:val="20"/>
        </w:rPr>
        <w:t>SysHigh</w:t>
      </w:r>
      <w:proofErr w:type="spellEnd"/>
      <w:r w:rsidRPr="00DC6ECE">
        <w:rPr>
          <w:rFonts w:ascii="Georgia" w:hAnsi="Georgia"/>
          <w:i/>
          <w:iCs/>
          <w:color w:val="EE0000"/>
          <w:sz w:val="20"/>
        </w:rPr>
        <w:t xml:space="preserve"> is to verify and validate the product – the Paper Airplane Station – with Children Museum in Pittsburgh (CMP) clients’ requirement. The document is to ensure that at each phase of system development we follow our defined testing techniques and processes.</w:t>
      </w:r>
    </w:p>
    <w:p w14:paraId="2178257C" w14:textId="77777777" w:rsidR="00184E6C" w:rsidRPr="00DC6ECE" w:rsidRDefault="00184E6C" w:rsidP="00184E6C">
      <w:pPr>
        <w:rPr>
          <w:i/>
          <w:iCs/>
        </w:rPr>
      </w:pPr>
    </w:p>
    <w:p w14:paraId="41140B61" w14:textId="77777777" w:rsidR="00CB798D" w:rsidRPr="00961556" w:rsidRDefault="00CB798D" w:rsidP="00961556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color w:val="FF0000"/>
          <w:sz w:val="24"/>
          <w:szCs w:val="24"/>
          <w:lang w:eastAsia="ko-KR"/>
        </w:rPr>
      </w:pPr>
      <w:bookmarkStart w:id="3" w:name="_Toc439994668"/>
    </w:p>
    <w:p w14:paraId="207914F4" w14:textId="02B15A85" w:rsidR="00966459" w:rsidRPr="009226C5" w:rsidRDefault="00966459" w:rsidP="006C0B18">
      <w:pPr>
        <w:pStyle w:val="template"/>
        <w:jc w:val="both"/>
        <w:rPr>
          <w:rFonts w:ascii="Georgia" w:hAnsi="Georgia"/>
          <w:i w:val="0"/>
          <w:color w:val="FF0000"/>
          <w:sz w:val="20"/>
          <w:lang w:eastAsia="ko-KR"/>
        </w:rPr>
      </w:pPr>
    </w:p>
    <w:bookmarkEnd w:id="3"/>
    <w:p w14:paraId="1F110877" w14:textId="4E601730" w:rsidR="00966459" w:rsidRDefault="008074EC" w:rsidP="008074EC">
      <w:pPr>
        <w:rPr>
          <w:b/>
          <w:bCs/>
        </w:rPr>
      </w:pPr>
      <w:r>
        <w:t xml:space="preserve">1.2 </w:t>
      </w:r>
      <w:r w:rsidRPr="008074EC">
        <w:rPr>
          <w:b/>
          <w:bCs/>
        </w:rPr>
        <w:t>References</w:t>
      </w:r>
    </w:p>
    <w:p w14:paraId="6BFF816C" w14:textId="77777777" w:rsidR="00187C9F" w:rsidRPr="008074EC" w:rsidRDefault="00187C9F" w:rsidP="008074EC"/>
    <w:p w14:paraId="1FD3795C" w14:textId="0532E0F3" w:rsidR="009D6858" w:rsidRPr="00DC6ECE" w:rsidRDefault="00D77972" w:rsidP="00966459">
      <w:pPr>
        <w:pStyle w:val="template"/>
        <w:jc w:val="both"/>
        <w:rPr>
          <w:rFonts w:ascii="Georgia" w:hAnsi="Georgia"/>
          <w:color w:val="EE0000"/>
          <w:sz w:val="20"/>
        </w:rPr>
      </w:pPr>
      <w:r w:rsidRPr="00DC6ECE">
        <w:rPr>
          <w:rFonts w:ascii="Georgia" w:hAnsi="Georgia"/>
          <w:color w:val="EE0000"/>
          <w:sz w:val="20"/>
        </w:rPr>
        <w:t>Please state your SRS and SDD documentation</w:t>
      </w:r>
      <w:r w:rsidR="00DC6ECE" w:rsidRPr="00DC6ECE">
        <w:rPr>
          <w:rFonts w:ascii="Georgia" w:hAnsi="Georgia"/>
          <w:color w:val="EE0000"/>
          <w:sz w:val="20"/>
        </w:rPr>
        <w:t xml:space="preserve"> including version number in this section</w:t>
      </w:r>
    </w:p>
    <w:p w14:paraId="28306DB0" w14:textId="77777777" w:rsidR="006751BD" w:rsidRPr="00DC6ECE" w:rsidRDefault="006751BD">
      <w:pPr>
        <w:rPr>
          <w:rFonts w:ascii="Georgia" w:hAnsi="Georgia"/>
          <w:i/>
        </w:rPr>
      </w:pPr>
    </w:p>
    <w:p w14:paraId="049522D8" w14:textId="77777777" w:rsidR="00D468D4" w:rsidRPr="007C23F9" w:rsidRDefault="00D468D4">
      <w:pPr>
        <w:rPr>
          <w:rFonts w:ascii="Georgia" w:hAnsi="Georgia"/>
        </w:rPr>
      </w:pPr>
    </w:p>
    <w:p w14:paraId="6866681F" w14:textId="77777777" w:rsidR="00FA630F" w:rsidRPr="007C23F9" w:rsidRDefault="004D3AD5" w:rsidP="00EE0CFA">
      <w:pPr>
        <w:pStyle w:val="Heading1"/>
        <w:shd w:val="clear" w:color="auto" w:fill="auto"/>
        <w:rPr>
          <w:rFonts w:ascii="Georgia" w:hAnsi="Georgia"/>
        </w:rPr>
      </w:pPr>
      <w:bookmarkStart w:id="4" w:name="_Toc326673457"/>
      <w:r>
        <w:rPr>
          <w:rFonts w:ascii="Georgia" w:hAnsi="Georgia"/>
        </w:rPr>
        <w:t>Features to be t</w:t>
      </w:r>
      <w:r w:rsidR="00FA630F" w:rsidRPr="007C23F9">
        <w:rPr>
          <w:rFonts w:ascii="Georgia" w:hAnsi="Georgia"/>
        </w:rPr>
        <w:t>ested</w:t>
      </w:r>
      <w:bookmarkEnd w:id="4"/>
    </w:p>
    <w:p w14:paraId="4EB6F754" w14:textId="77777777" w:rsidR="00F67484" w:rsidRPr="007C23F9" w:rsidRDefault="00F67484" w:rsidP="00F67484">
      <w:pPr>
        <w:pStyle w:val="blueitalics"/>
        <w:rPr>
          <w:rFonts w:ascii="Georgia" w:hAnsi="Georgia"/>
          <w:i w:val="0"/>
          <w:i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F67484" w:rsidRPr="00EF7D8B" w14:paraId="522A3986" w14:textId="77777777" w:rsidTr="0095063D">
        <w:tc>
          <w:tcPr>
            <w:tcW w:w="4428" w:type="dxa"/>
          </w:tcPr>
          <w:p w14:paraId="5C3B2A8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>Test Case #: 1</w:t>
            </w:r>
          </w:p>
        </w:tc>
        <w:tc>
          <w:tcPr>
            <w:tcW w:w="4428" w:type="dxa"/>
          </w:tcPr>
          <w:p w14:paraId="64DB752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Test Case Name: </w:t>
            </w:r>
            <w:r w:rsidRPr="00F67484">
              <w:rPr>
                <w:rFonts w:ascii="Georgia" w:hAnsi="Georgia"/>
                <w:color w:val="EE0000"/>
                <w:sz w:val="20"/>
              </w:rPr>
              <w:t>&lt;function name&gt;</w:t>
            </w:r>
            <w:r w:rsidRPr="00EF7D8B">
              <w:rPr>
                <w:rFonts w:ascii="Georgia" w:hAnsi="Georgia"/>
                <w:b/>
                <w:bCs/>
                <w:i w:val="0"/>
                <w:iCs/>
                <w:color w:val="EE0000"/>
                <w:sz w:val="20"/>
              </w:rPr>
              <w:t xml:space="preserve"> </w:t>
            </w:r>
          </w:p>
        </w:tc>
      </w:tr>
      <w:tr w:rsidR="00F67484" w:rsidRPr="00EF7D8B" w14:paraId="2A6F0C48" w14:textId="77777777" w:rsidTr="0095063D">
        <w:tc>
          <w:tcPr>
            <w:tcW w:w="4428" w:type="dxa"/>
          </w:tcPr>
          <w:p w14:paraId="38EDBA26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System: </w:t>
            </w:r>
            <w:r w:rsidRPr="00F67484">
              <w:rPr>
                <w:rFonts w:ascii="Georgia" w:hAnsi="Georgia"/>
                <w:color w:val="EE0000"/>
                <w:sz w:val="20"/>
              </w:rPr>
              <w:t>&lt;system name&gt;</w:t>
            </w:r>
          </w:p>
        </w:tc>
        <w:tc>
          <w:tcPr>
            <w:tcW w:w="4428" w:type="dxa"/>
          </w:tcPr>
          <w:p w14:paraId="130B0FEF" w14:textId="00588E06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Subsystem: </w:t>
            </w:r>
            <w:r w:rsidRPr="00F67484">
              <w:rPr>
                <w:rFonts w:ascii="Georgia" w:hAnsi="Georgia"/>
                <w:color w:val="EE0000"/>
                <w:sz w:val="20"/>
              </w:rPr>
              <w:t xml:space="preserve">&lt;state if </w:t>
            </w:r>
            <w:r w:rsidRPr="00F67484">
              <w:rPr>
                <w:rFonts w:ascii="Georgia" w:hAnsi="Georgia"/>
                <w:color w:val="EE0000"/>
                <w:sz w:val="20"/>
              </w:rPr>
              <w:t>applicable</w:t>
            </w:r>
            <w:r w:rsidRPr="00F67484">
              <w:rPr>
                <w:rFonts w:ascii="Georgia" w:hAnsi="Georgia"/>
                <w:color w:val="EE0000"/>
                <w:sz w:val="20"/>
              </w:rPr>
              <w:t>&gt;</w:t>
            </w:r>
          </w:p>
        </w:tc>
      </w:tr>
      <w:tr w:rsidR="00F67484" w:rsidRPr="00EF7D8B" w14:paraId="677AF0E1" w14:textId="77777777" w:rsidTr="0095063D">
        <w:tc>
          <w:tcPr>
            <w:tcW w:w="4428" w:type="dxa"/>
          </w:tcPr>
          <w:p w14:paraId="0136F270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Designed by: </w:t>
            </w:r>
            <w:r w:rsidRPr="00F67484">
              <w:rPr>
                <w:rFonts w:ascii="Georgia" w:hAnsi="Georgia"/>
                <w:color w:val="EE0000"/>
                <w:sz w:val="20"/>
              </w:rPr>
              <w:t>&lt;person in charge&gt;</w:t>
            </w:r>
          </w:p>
        </w:tc>
        <w:tc>
          <w:tcPr>
            <w:tcW w:w="4428" w:type="dxa"/>
          </w:tcPr>
          <w:p w14:paraId="33FF62B8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Design Date: </w:t>
            </w:r>
            <w:r w:rsidRPr="00F67484">
              <w:rPr>
                <w:rFonts w:ascii="Georgia" w:hAnsi="Georgia"/>
                <w:color w:val="EE0000"/>
                <w:sz w:val="20"/>
              </w:rPr>
              <w:t>&lt;dd/mm/</w:t>
            </w:r>
            <w:proofErr w:type="spellStart"/>
            <w:r w:rsidRPr="00F67484">
              <w:rPr>
                <w:rFonts w:ascii="Georgia" w:hAnsi="Georgia"/>
                <w:color w:val="EE0000"/>
                <w:sz w:val="20"/>
              </w:rPr>
              <w:t>yyyy</w:t>
            </w:r>
            <w:proofErr w:type="spellEnd"/>
            <w:r w:rsidRPr="00F67484">
              <w:rPr>
                <w:rFonts w:ascii="Georgia" w:hAnsi="Georgia"/>
                <w:color w:val="EE0000"/>
                <w:sz w:val="20"/>
              </w:rPr>
              <w:t>&gt;</w:t>
            </w:r>
          </w:p>
        </w:tc>
      </w:tr>
      <w:tr w:rsidR="00F67484" w:rsidRPr="00EF7D8B" w14:paraId="0E84D852" w14:textId="77777777" w:rsidTr="0095063D">
        <w:tc>
          <w:tcPr>
            <w:tcW w:w="4428" w:type="dxa"/>
          </w:tcPr>
          <w:p w14:paraId="7277CA61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Executed by: </w:t>
            </w:r>
            <w:r w:rsidRPr="00F67484">
              <w:rPr>
                <w:rFonts w:ascii="Georgia" w:hAnsi="Georgia"/>
                <w:color w:val="EE0000"/>
                <w:sz w:val="20"/>
              </w:rPr>
              <w:t>&lt;tester name&gt;</w:t>
            </w:r>
          </w:p>
        </w:tc>
        <w:tc>
          <w:tcPr>
            <w:tcW w:w="4428" w:type="dxa"/>
          </w:tcPr>
          <w:p w14:paraId="789BDD4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Execution Date: </w:t>
            </w:r>
            <w:r w:rsidRPr="00F67484">
              <w:rPr>
                <w:rFonts w:ascii="Georgia" w:hAnsi="Georgia"/>
                <w:color w:val="EE0000"/>
                <w:sz w:val="20"/>
              </w:rPr>
              <w:t>&lt;dd/mm/</w:t>
            </w:r>
            <w:proofErr w:type="spellStart"/>
            <w:r w:rsidRPr="00F67484">
              <w:rPr>
                <w:rFonts w:ascii="Georgia" w:hAnsi="Georgia"/>
                <w:color w:val="EE0000"/>
                <w:sz w:val="20"/>
              </w:rPr>
              <w:t>yyyy</w:t>
            </w:r>
            <w:proofErr w:type="spellEnd"/>
            <w:r w:rsidRPr="00F67484">
              <w:rPr>
                <w:rFonts w:ascii="Georgia" w:hAnsi="Georgia"/>
                <w:color w:val="EE0000"/>
                <w:sz w:val="20"/>
              </w:rPr>
              <w:t>&gt;</w:t>
            </w:r>
            <w:r w:rsidRPr="006379E8">
              <w:rPr>
                <w:rFonts w:ascii="Georgia" w:hAnsi="Georgia"/>
                <w:b/>
                <w:bCs/>
                <w:i w:val="0"/>
                <w:iCs/>
                <w:color w:val="EE0000"/>
                <w:sz w:val="20"/>
              </w:rPr>
              <w:t xml:space="preserve"> </w:t>
            </w:r>
          </w:p>
        </w:tc>
      </w:tr>
      <w:tr w:rsidR="00F67484" w:rsidRPr="00EF7D8B" w14:paraId="48849A23" w14:textId="77777777" w:rsidTr="0095063D">
        <w:tc>
          <w:tcPr>
            <w:tcW w:w="8856" w:type="dxa"/>
            <w:gridSpan w:val="2"/>
          </w:tcPr>
          <w:p w14:paraId="196B6815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 xml:space="preserve">Short Description: </w:t>
            </w:r>
            <w:r w:rsidRPr="00F67484">
              <w:rPr>
                <w:rFonts w:ascii="Georgia" w:hAnsi="Georgia"/>
                <w:color w:val="EE0000"/>
                <w:sz w:val="20"/>
              </w:rPr>
              <w:t>&lt;put simple description represent your test case name&gt;</w:t>
            </w:r>
            <w:r w:rsidRPr="00F67484">
              <w:rPr>
                <w:rFonts w:ascii="Georgia" w:hAnsi="Georgia"/>
                <w:b/>
                <w:bCs/>
                <w:color w:val="EE0000"/>
                <w:sz w:val="20"/>
              </w:rPr>
              <w:t xml:space="preserve"> </w:t>
            </w:r>
          </w:p>
        </w:tc>
      </w:tr>
    </w:tbl>
    <w:p w14:paraId="221A0683" w14:textId="77777777" w:rsidR="00F67484" w:rsidRPr="00EF7D8B" w:rsidRDefault="00F67484" w:rsidP="00F67484">
      <w:pPr>
        <w:pStyle w:val="blueitalics"/>
        <w:rPr>
          <w:rFonts w:ascii="Georgia" w:hAnsi="Georgia"/>
          <w:i w:val="0"/>
          <w:iCs/>
          <w:color w:val="auto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67484" w:rsidRPr="00EF7D8B" w14:paraId="0429E586" w14:textId="77777777" w:rsidTr="0095063D">
        <w:tc>
          <w:tcPr>
            <w:tcW w:w="8856" w:type="dxa"/>
          </w:tcPr>
          <w:p w14:paraId="5B78823D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/>
                <w:b/>
                <w:bCs/>
                <w:i w:val="0"/>
                <w:iCs/>
                <w:color w:val="auto"/>
                <w:sz w:val="20"/>
              </w:rPr>
              <w:t>Pre-conditions</w:t>
            </w:r>
          </w:p>
          <w:p w14:paraId="39295645" w14:textId="77777777" w:rsidR="00F67484" w:rsidRPr="00F67484" w:rsidRDefault="00F67484" w:rsidP="0095063D">
            <w:pPr>
              <w:pStyle w:val="blueitalics"/>
              <w:rPr>
                <w:rFonts w:ascii="Georgia" w:hAnsi="Georgia"/>
                <w:color w:val="EE0000"/>
                <w:sz w:val="20"/>
              </w:rPr>
            </w:pPr>
            <w:r w:rsidRPr="00F67484">
              <w:rPr>
                <w:rFonts w:ascii="Georgia" w:hAnsi="Georgia"/>
                <w:color w:val="EE0000"/>
                <w:sz w:val="20"/>
              </w:rPr>
              <w:t xml:space="preserve">&lt;what </w:t>
            </w:r>
            <w:proofErr w:type="gramStart"/>
            <w:r w:rsidRPr="00F67484">
              <w:rPr>
                <w:rFonts w:ascii="Georgia" w:hAnsi="Georgia"/>
                <w:color w:val="EE0000"/>
                <w:sz w:val="20"/>
              </w:rPr>
              <w:t>are</w:t>
            </w:r>
            <w:proofErr w:type="gramEnd"/>
            <w:r w:rsidRPr="00F67484">
              <w:rPr>
                <w:rFonts w:ascii="Georgia" w:hAnsi="Georgia"/>
                <w:color w:val="EE0000"/>
                <w:sz w:val="20"/>
              </w:rPr>
              <w:t xml:space="preserve"> data required for the system before user/stakeholders can apply it&gt;</w:t>
            </w:r>
          </w:p>
          <w:p w14:paraId="01DF756E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  <w:p w14:paraId="74A8A0B3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</w:tr>
    </w:tbl>
    <w:p w14:paraId="5656FED9" w14:textId="77777777" w:rsidR="00F67484" w:rsidRPr="00EF7D8B" w:rsidRDefault="00F67484" w:rsidP="00F67484">
      <w:pPr>
        <w:pStyle w:val="blueitalics"/>
        <w:rPr>
          <w:rFonts w:ascii="Georgia" w:hAnsi="Georgia"/>
          <w:i w:val="0"/>
          <w:i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051"/>
        <w:gridCol w:w="2431"/>
        <w:gridCol w:w="1734"/>
        <w:gridCol w:w="1739"/>
      </w:tblGrid>
      <w:tr w:rsidR="00F67484" w:rsidRPr="00EF7D8B" w14:paraId="20B2E8E5" w14:textId="77777777" w:rsidTr="0095063D">
        <w:tc>
          <w:tcPr>
            <w:tcW w:w="675" w:type="dxa"/>
            <w:shd w:val="clear" w:color="auto" w:fill="BFBFBF" w:themeFill="background1" w:themeFillShade="BF"/>
          </w:tcPr>
          <w:p w14:paraId="627BBB5F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Step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FD024F9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Action</w:t>
            </w:r>
          </w:p>
        </w:tc>
        <w:tc>
          <w:tcPr>
            <w:tcW w:w="2511" w:type="dxa"/>
            <w:shd w:val="clear" w:color="auto" w:fill="BFBFBF" w:themeFill="background1" w:themeFillShade="BF"/>
          </w:tcPr>
          <w:p w14:paraId="2F2728CB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Expected System Response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C54C067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Pass/Fail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A65DBED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Comment</w:t>
            </w:r>
          </w:p>
        </w:tc>
      </w:tr>
      <w:tr w:rsidR="00F67484" w:rsidRPr="00EF7D8B" w14:paraId="201EA358" w14:textId="77777777" w:rsidTr="0095063D">
        <w:tc>
          <w:tcPr>
            <w:tcW w:w="675" w:type="dxa"/>
          </w:tcPr>
          <w:p w14:paraId="0A9D4BD9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i w:val="0"/>
                <w:iCs/>
                <w:color w:val="auto"/>
                <w:sz w:val="20"/>
              </w:rPr>
              <w:t>1</w:t>
            </w:r>
          </w:p>
        </w:tc>
        <w:tc>
          <w:tcPr>
            <w:tcW w:w="2127" w:type="dxa"/>
          </w:tcPr>
          <w:p w14:paraId="4F736F3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2511" w:type="dxa"/>
          </w:tcPr>
          <w:p w14:paraId="1A7E715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1" w:type="dxa"/>
          </w:tcPr>
          <w:p w14:paraId="7FCEE0B5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2" w:type="dxa"/>
          </w:tcPr>
          <w:p w14:paraId="3E8F723F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</w:p>
        </w:tc>
      </w:tr>
      <w:tr w:rsidR="00F67484" w:rsidRPr="00EF7D8B" w14:paraId="537DAA93" w14:textId="77777777" w:rsidTr="0095063D">
        <w:tc>
          <w:tcPr>
            <w:tcW w:w="675" w:type="dxa"/>
          </w:tcPr>
          <w:p w14:paraId="526D333F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i w:val="0"/>
                <w:iCs/>
                <w:color w:val="auto"/>
                <w:sz w:val="20"/>
              </w:rPr>
              <w:t>2</w:t>
            </w:r>
          </w:p>
        </w:tc>
        <w:tc>
          <w:tcPr>
            <w:tcW w:w="2127" w:type="dxa"/>
          </w:tcPr>
          <w:p w14:paraId="4253CE47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2511" w:type="dxa"/>
          </w:tcPr>
          <w:p w14:paraId="241D6431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1" w:type="dxa"/>
          </w:tcPr>
          <w:p w14:paraId="169982F2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2" w:type="dxa"/>
          </w:tcPr>
          <w:p w14:paraId="1A413AE9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</w:p>
        </w:tc>
      </w:tr>
      <w:tr w:rsidR="00F67484" w:rsidRPr="00EF7D8B" w14:paraId="509134A3" w14:textId="77777777" w:rsidTr="0095063D">
        <w:trPr>
          <w:trHeight w:val="257"/>
        </w:trPr>
        <w:tc>
          <w:tcPr>
            <w:tcW w:w="675" w:type="dxa"/>
          </w:tcPr>
          <w:p w14:paraId="1705B082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i w:val="0"/>
                <w:iCs/>
                <w:color w:val="auto"/>
                <w:sz w:val="20"/>
              </w:rPr>
              <w:t>3</w:t>
            </w:r>
          </w:p>
        </w:tc>
        <w:tc>
          <w:tcPr>
            <w:tcW w:w="2127" w:type="dxa"/>
          </w:tcPr>
          <w:p w14:paraId="50511C4E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2511" w:type="dxa"/>
          </w:tcPr>
          <w:p w14:paraId="52B7B533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1" w:type="dxa"/>
          </w:tcPr>
          <w:p w14:paraId="6CAF4FB3" w14:textId="77777777" w:rsidR="00F67484" w:rsidRPr="00EF7D8B" w:rsidRDefault="00F67484" w:rsidP="0095063D">
            <w:pPr>
              <w:pStyle w:val="blueitalics"/>
              <w:jc w:val="center"/>
              <w:rPr>
                <w:rFonts w:ascii="Georgia" w:hAnsi="Georgia"/>
                <w:i w:val="0"/>
                <w:iCs/>
                <w:color w:val="auto"/>
                <w:sz w:val="20"/>
              </w:rPr>
            </w:pPr>
          </w:p>
        </w:tc>
        <w:tc>
          <w:tcPr>
            <w:tcW w:w="1772" w:type="dxa"/>
          </w:tcPr>
          <w:p w14:paraId="1C916EA1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</w:p>
          <w:p w14:paraId="124DDFD9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i w:val="0"/>
                <w:iCs/>
                <w:color w:val="auto"/>
                <w:sz w:val="20"/>
              </w:rPr>
            </w:pPr>
          </w:p>
        </w:tc>
      </w:tr>
    </w:tbl>
    <w:p w14:paraId="6D9D42E1" w14:textId="77777777" w:rsidR="00F67484" w:rsidRPr="00EF7D8B" w:rsidRDefault="00F67484" w:rsidP="00F67484">
      <w:pPr>
        <w:pStyle w:val="blueitalics"/>
        <w:rPr>
          <w:rFonts w:ascii="Georgia" w:hAnsi="Georgia"/>
          <w:i w:val="0"/>
          <w:i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67484" w:rsidRPr="00EF7D8B" w14:paraId="04063538" w14:textId="77777777" w:rsidTr="0095063D">
        <w:tc>
          <w:tcPr>
            <w:tcW w:w="8856" w:type="dxa"/>
          </w:tcPr>
          <w:p w14:paraId="451BA0A2" w14:textId="77777777" w:rsidR="00F67484" w:rsidRPr="00EF7D8B" w:rsidRDefault="00F67484" w:rsidP="0095063D">
            <w:pPr>
              <w:pStyle w:val="blueitalics"/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</w:pPr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Post-</w:t>
            </w:r>
            <w:proofErr w:type="gramStart"/>
            <w:r w:rsidRPr="00EF7D8B">
              <w:rPr>
                <w:rFonts w:ascii="Georgia" w:hAnsi="Georgia" w:cstheme="minorBidi"/>
                <w:b/>
                <w:bCs/>
                <w:i w:val="0"/>
                <w:iCs/>
                <w:color w:val="auto"/>
                <w:sz w:val="20"/>
              </w:rPr>
              <w:t>conditions</w:t>
            </w:r>
            <w:proofErr w:type="gramEnd"/>
          </w:p>
          <w:p w14:paraId="4FEE3A19" w14:textId="77777777" w:rsidR="00F67484" w:rsidRPr="00F67484" w:rsidRDefault="00F67484" w:rsidP="0095063D">
            <w:pPr>
              <w:pStyle w:val="blueitalics"/>
              <w:rPr>
                <w:rFonts w:ascii="Georgia" w:hAnsi="Georgia" w:cstheme="minorBidi"/>
                <w:color w:val="EE0000"/>
                <w:sz w:val="20"/>
              </w:rPr>
            </w:pPr>
            <w:r w:rsidRPr="00F67484">
              <w:rPr>
                <w:rFonts w:ascii="Georgia" w:hAnsi="Georgia" w:cstheme="minorBidi"/>
                <w:color w:val="EE0000"/>
                <w:sz w:val="20"/>
              </w:rPr>
              <w:t xml:space="preserve">&lt;what will </w:t>
            </w:r>
            <w:proofErr w:type="gramStart"/>
            <w:r w:rsidRPr="00F67484">
              <w:rPr>
                <w:rFonts w:ascii="Georgia" w:hAnsi="Georgia" w:cstheme="minorBidi"/>
                <w:color w:val="EE0000"/>
                <w:sz w:val="20"/>
              </w:rPr>
              <w:t>happened</w:t>
            </w:r>
            <w:proofErr w:type="gramEnd"/>
            <w:r w:rsidRPr="00F67484">
              <w:rPr>
                <w:rFonts w:ascii="Georgia" w:hAnsi="Georgia" w:cstheme="minorBidi"/>
                <w:color w:val="EE0000"/>
                <w:sz w:val="20"/>
              </w:rPr>
              <w:t xml:space="preserve"> if the data inserted /deleted/viewed/updated by the user/stakeholders&gt;</w:t>
            </w:r>
          </w:p>
          <w:p w14:paraId="0137A35C" w14:textId="77777777" w:rsidR="00F67484" w:rsidRPr="00F67484" w:rsidRDefault="00F67484" w:rsidP="0095063D">
            <w:pPr>
              <w:pStyle w:val="blueitalics"/>
              <w:rPr>
                <w:rFonts w:ascii="Georgia" w:hAnsi="Georgia" w:cstheme="minorBidi"/>
                <w:color w:val="auto"/>
                <w:sz w:val="20"/>
              </w:rPr>
            </w:pPr>
          </w:p>
          <w:p w14:paraId="4E829E78" w14:textId="77777777" w:rsidR="00F67484" w:rsidRPr="00EF7D8B" w:rsidRDefault="00F67484" w:rsidP="0095063D">
            <w:pPr>
              <w:pStyle w:val="blueitalics"/>
              <w:rPr>
                <w:rFonts w:ascii="Georgia" w:hAnsi="Georgia"/>
                <w:i w:val="0"/>
                <w:iCs/>
                <w:sz w:val="20"/>
              </w:rPr>
            </w:pPr>
          </w:p>
        </w:tc>
      </w:tr>
    </w:tbl>
    <w:p w14:paraId="23EC8222" w14:textId="77777777" w:rsidR="00FF5FC0" w:rsidRDefault="00FF5FC0" w:rsidP="008E1F55">
      <w:pPr>
        <w:pStyle w:val="blueitalics"/>
        <w:rPr>
          <w:rFonts w:ascii="Georgia" w:hAnsi="Georgia"/>
          <w:i w:val="0"/>
          <w:iCs/>
        </w:rPr>
      </w:pPr>
    </w:p>
    <w:p w14:paraId="17989AA2" w14:textId="77777777" w:rsidR="002A12F1" w:rsidRPr="00D75DA0" w:rsidRDefault="002A12F1" w:rsidP="002A12F1">
      <w:pPr>
        <w:pStyle w:val="blueitalics"/>
        <w:rPr>
          <w:i w:val="0"/>
          <w:iCs/>
          <w:szCs w:val="24"/>
        </w:rPr>
      </w:pPr>
    </w:p>
    <w:sectPr w:rsidR="002A12F1" w:rsidRPr="00D75DA0" w:rsidSect="00CD32B5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8A24F" w14:textId="77777777" w:rsidR="003958A7" w:rsidRDefault="003958A7">
      <w:r>
        <w:separator/>
      </w:r>
    </w:p>
  </w:endnote>
  <w:endnote w:type="continuationSeparator" w:id="0">
    <w:p w14:paraId="33360C7C" w14:textId="77777777" w:rsidR="003958A7" w:rsidRDefault="0039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  <w:sz w:val="18"/>
        <w:szCs w:val="18"/>
      </w:rPr>
      <w:id w:val="-848015620"/>
      <w:docPartObj>
        <w:docPartGallery w:val="Page Numbers (Bottom of Page)"/>
        <w:docPartUnique/>
      </w:docPartObj>
    </w:sdtPr>
    <w:sdtContent>
      <w:sdt>
        <w:sdtPr>
          <w:rPr>
            <w:rFonts w:ascii="Georgia" w:hAnsi="Georgi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71DE8DC" w14:textId="79D89281" w:rsidR="00A219B2" w:rsidRPr="00F033D0" w:rsidRDefault="0392617D" w:rsidP="0392617D">
            <w:pPr>
              <w:pStyle w:val="Footer"/>
              <w:ind w:right="-810"/>
              <w:jc w:val="right"/>
              <w:rPr>
                <w:rFonts w:ascii="Georgia" w:hAnsi="Georgia"/>
                <w:sz w:val="18"/>
                <w:szCs w:val="18"/>
              </w:rPr>
            </w:pPr>
            <w:r w:rsidRPr="0392617D">
              <w:rPr>
                <w:rFonts w:ascii="Georgia" w:hAnsi="Georgia"/>
                <w:sz w:val="18"/>
                <w:szCs w:val="18"/>
              </w:rPr>
              <w:t>Confidential</w:t>
            </w:r>
            <w:r w:rsidR="00A219B2">
              <w:tab/>
            </w:r>
            <w:r w:rsidRPr="0392617D">
              <w:rPr>
                <w:rFonts w:ascii="Georgia" w:hAnsi="Georgia"/>
                <w:sz w:val="18"/>
                <w:szCs w:val="18"/>
              </w:rPr>
              <w:t>CDCS110 2025</w:t>
            </w:r>
            <w:r w:rsidR="00A219B2">
              <w:tab/>
            </w:r>
            <w:r w:rsidRPr="0392617D">
              <w:rPr>
                <w:rFonts w:ascii="Georgia" w:hAnsi="Georgia"/>
                <w:sz w:val="18"/>
                <w:szCs w:val="18"/>
              </w:rPr>
              <w:t xml:space="preserve">Page </w: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begin"/>
            </w:r>
            <w:r w:rsidR="00A219B2" w:rsidRPr="0392617D">
              <w:rPr>
                <w:rFonts w:ascii="Georgia" w:hAnsi="Georgia"/>
                <w:sz w:val="18"/>
                <w:szCs w:val="18"/>
              </w:rPr>
              <w:instrText xml:space="preserve"> PAGE </w:instrTex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separate"/>
            </w:r>
            <w:r w:rsidRPr="0392617D">
              <w:rPr>
                <w:rFonts w:ascii="Georgia" w:hAnsi="Georgia"/>
                <w:sz w:val="18"/>
                <w:szCs w:val="18"/>
              </w:rPr>
              <w:t>2</w: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end"/>
            </w:r>
            <w:r w:rsidRPr="0392617D">
              <w:rPr>
                <w:rFonts w:ascii="Georgia" w:hAnsi="Georgia"/>
                <w:sz w:val="18"/>
                <w:szCs w:val="18"/>
              </w:rPr>
              <w:t xml:space="preserve"> of </w: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begin"/>
            </w:r>
            <w:r w:rsidR="00A219B2" w:rsidRPr="0392617D">
              <w:rPr>
                <w:rFonts w:ascii="Georgia" w:hAnsi="Georgia"/>
                <w:sz w:val="18"/>
                <w:szCs w:val="18"/>
              </w:rPr>
              <w:instrText xml:space="preserve"> NUMPAGES  </w:instrTex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separate"/>
            </w:r>
            <w:r w:rsidRPr="0392617D">
              <w:rPr>
                <w:rFonts w:ascii="Georgia" w:hAnsi="Georgia"/>
                <w:sz w:val="18"/>
                <w:szCs w:val="18"/>
              </w:rPr>
              <w:t>2</w:t>
            </w:r>
            <w:r w:rsidR="00A219B2" w:rsidRPr="0392617D">
              <w:rPr>
                <w:rFonts w:ascii="Georgia" w:hAnsi="Georgia"/>
                <w:sz w:val="18"/>
                <w:szCs w:val="18"/>
              </w:rPr>
              <w:fldChar w:fldCharType="end"/>
            </w:r>
          </w:p>
        </w:sdtContent>
      </w:sdt>
    </w:sdtContent>
  </w:sdt>
  <w:p w14:paraId="7C60AF59" w14:textId="77777777" w:rsidR="00EE0CFA" w:rsidRPr="00CB798D" w:rsidRDefault="00EE0CFA">
    <w:pPr>
      <w:rPr>
        <w:rFonts w:ascii="Georgia" w:hAnsi="Georg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F5EE7" w14:textId="77777777" w:rsidR="003958A7" w:rsidRDefault="003958A7">
      <w:r>
        <w:separator/>
      </w:r>
    </w:p>
  </w:footnote>
  <w:footnote w:type="continuationSeparator" w:id="0">
    <w:p w14:paraId="64E8C1A3" w14:textId="77777777" w:rsidR="003958A7" w:rsidRDefault="0039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65268A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4E27F95"/>
    <w:multiLevelType w:val="hybridMultilevel"/>
    <w:tmpl w:val="C49C4B54"/>
    <w:lvl w:ilvl="0" w:tplc="30D4B18C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6773E1"/>
    <w:multiLevelType w:val="multilevel"/>
    <w:tmpl w:val="450C6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2DCE"/>
    <w:multiLevelType w:val="hybridMultilevel"/>
    <w:tmpl w:val="EC7CF6E8"/>
    <w:lvl w:ilvl="0" w:tplc="BB82E79A">
      <w:start w:val="1"/>
      <w:numFmt w:val="lowerLetter"/>
      <w:pStyle w:val="Style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color w:val="3366FF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0615677">
    <w:abstractNumId w:val="2"/>
  </w:num>
  <w:num w:numId="2" w16cid:durableId="1318027169">
    <w:abstractNumId w:val="0"/>
  </w:num>
  <w:num w:numId="3" w16cid:durableId="1039474885">
    <w:abstractNumId w:val="3"/>
  </w:num>
  <w:num w:numId="4" w16cid:durableId="11001773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D"/>
    <w:rsid w:val="000027FF"/>
    <w:rsid w:val="00027D33"/>
    <w:rsid w:val="00037756"/>
    <w:rsid w:val="0006106C"/>
    <w:rsid w:val="0006476C"/>
    <w:rsid w:val="00072762"/>
    <w:rsid w:val="00087BC1"/>
    <w:rsid w:val="000A425B"/>
    <w:rsid w:val="000E2CC9"/>
    <w:rsid w:val="000F2757"/>
    <w:rsid w:val="001153BF"/>
    <w:rsid w:val="0011681F"/>
    <w:rsid w:val="001212D9"/>
    <w:rsid w:val="001222AD"/>
    <w:rsid w:val="00140AC8"/>
    <w:rsid w:val="001442F9"/>
    <w:rsid w:val="00184E6C"/>
    <w:rsid w:val="00187C9F"/>
    <w:rsid w:val="001A0073"/>
    <w:rsid w:val="001D656C"/>
    <w:rsid w:val="001D6B53"/>
    <w:rsid w:val="001E1161"/>
    <w:rsid w:val="001E2385"/>
    <w:rsid w:val="001E2FE8"/>
    <w:rsid w:val="001F557E"/>
    <w:rsid w:val="00205186"/>
    <w:rsid w:val="00206BFA"/>
    <w:rsid w:val="00207328"/>
    <w:rsid w:val="00215098"/>
    <w:rsid w:val="00215B2B"/>
    <w:rsid w:val="00217D48"/>
    <w:rsid w:val="00224F77"/>
    <w:rsid w:val="00231546"/>
    <w:rsid w:val="0024175C"/>
    <w:rsid w:val="002507CD"/>
    <w:rsid w:val="0025123F"/>
    <w:rsid w:val="00255413"/>
    <w:rsid w:val="00265B35"/>
    <w:rsid w:val="002A12F1"/>
    <w:rsid w:val="002A25AA"/>
    <w:rsid w:val="002B0324"/>
    <w:rsid w:val="002B427E"/>
    <w:rsid w:val="002C13F3"/>
    <w:rsid w:val="002C49F7"/>
    <w:rsid w:val="002F2B3B"/>
    <w:rsid w:val="002F74DC"/>
    <w:rsid w:val="00332376"/>
    <w:rsid w:val="003432E5"/>
    <w:rsid w:val="00347D62"/>
    <w:rsid w:val="00354B5F"/>
    <w:rsid w:val="003958A7"/>
    <w:rsid w:val="00397D3A"/>
    <w:rsid w:val="003C3BB9"/>
    <w:rsid w:val="003C7B73"/>
    <w:rsid w:val="003D4D16"/>
    <w:rsid w:val="003E5DAF"/>
    <w:rsid w:val="003F50E0"/>
    <w:rsid w:val="003F6421"/>
    <w:rsid w:val="00422B84"/>
    <w:rsid w:val="00434DE2"/>
    <w:rsid w:val="00441E02"/>
    <w:rsid w:val="0044371B"/>
    <w:rsid w:val="00474A45"/>
    <w:rsid w:val="004C046C"/>
    <w:rsid w:val="004D0A73"/>
    <w:rsid w:val="004D3AD5"/>
    <w:rsid w:val="00500BE0"/>
    <w:rsid w:val="00505DB4"/>
    <w:rsid w:val="005110D9"/>
    <w:rsid w:val="00521F2E"/>
    <w:rsid w:val="00524915"/>
    <w:rsid w:val="00527C81"/>
    <w:rsid w:val="00535816"/>
    <w:rsid w:val="0056733F"/>
    <w:rsid w:val="00581E5A"/>
    <w:rsid w:val="005909F8"/>
    <w:rsid w:val="005A0ED1"/>
    <w:rsid w:val="005B1C73"/>
    <w:rsid w:val="005C7A15"/>
    <w:rsid w:val="005D2841"/>
    <w:rsid w:val="00603CD1"/>
    <w:rsid w:val="006100AD"/>
    <w:rsid w:val="006114A3"/>
    <w:rsid w:val="0064642F"/>
    <w:rsid w:val="00647DA2"/>
    <w:rsid w:val="006523B2"/>
    <w:rsid w:val="00656899"/>
    <w:rsid w:val="006604E7"/>
    <w:rsid w:val="006751BD"/>
    <w:rsid w:val="0069642F"/>
    <w:rsid w:val="006A6040"/>
    <w:rsid w:val="006B75D2"/>
    <w:rsid w:val="006C0B18"/>
    <w:rsid w:val="006C7031"/>
    <w:rsid w:val="006D2E2B"/>
    <w:rsid w:val="006D3FD4"/>
    <w:rsid w:val="006E4072"/>
    <w:rsid w:val="006F20CC"/>
    <w:rsid w:val="007165DA"/>
    <w:rsid w:val="00727178"/>
    <w:rsid w:val="00761FF6"/>
    <w:rsid w:val="0079069C"/>
    <w:rsid w:val="007936FF"/>
    <w:rsid w:val="007A0FC9"/>
    <w:rsid w:val="007A2EC2"/>
    <w:rsid w:val="007C23F9"/>
    <w:rsid w:val="007D3509"/>
    <w:rsid w:val="007E2C03"/>
    <w:rsid w:val="008074EC"/>
    <w:rsid w:val="00824A6F"/>
    <w:rsid w:val="00856785"/>
    <w:rsid w:val="00863D6F"/>
    <w:rsid w:val="0086501D"/>
    <w:rsid w:val="008762CB"/>
    <w:rsid w:val="008C1ED8"/>
    <w:rsid w:val="008C2F0D"/>
    <w:rsid w:val="008C4DD5"/>
    <w:rsid w:val="008E1F55"/>
    <w:rsid w:val="008E5936"/>
    <w:rsid w:val="008F71E9"/>
    <w:rsid w:val="00905DAD"/>
    <w:rsid w:val="009160C0"/>
    <w:rsid w:val="009226C5"/>
    <w:rsid w:val="00924CB5"/>
    <w:rsid w:val="009433C4"/>
    <w:rsid w:val="00945374"/>
    <w:rsid w:val="009574D3"/>
    <w:rsid w:val="00961556"/>
    <w:rsid w:val="00966459"/>
    <w:rsid w:val="00993ED0"/>
    <w:rsid w:val="00995C10"/>
    <w:rsid w:val="009A3F05"/>
    <w:rsid w:val="009A6841"/>
    <w:rsid w:val="009B472E"/>
    <w:rsid w:val="009C739F"/>
    <w:rsid w:val="009D6858"/>
    <w:rsid w:val="009F3006"/>
    <w:rsid w:val="00A21159"/>
    <w:rsid w:val="00A219B2"/>
    <w:rsid w:val="00A35897"/>
    <w:rsid w:val="00A44533"/>
    <w:rsid w:val="00A721B4"/>
    <w:rsid w:val="00A7374E"/>
    <w:rsid w:val="00AA5744"/>
    <w:rsid w:val="00AE1B45"/>
    <w:rsid w:val="00AF3B0D"/>
    <w:rsid w:val="00B01744"/>
    <w:rsid w:val="00B044E0"/>
    <w:rsid w:val="00B06E41"/>
    <w:rsid w:val="00B16718"/>
    <w:rsid w:val="00B24855"/>
    <w:rsid w:val="00B26E9E"/>
    <w:rsid w:val="00B40CB2"/>
    <w:rsid w:val="00B65E13"/>
    <w:rsid w:val="00B81266"/>
    <w:rsid w:val="00B9694E"/>
    <w:rsid w:val="00BC27E0"/>
    <w:rsid w:val="00BD4476"/>
    <w:rsid w:val="00BD61FC"/>
    <w:rsid w:val="00C00A81"/>
    <w:rsid w:val="00C16A74"/>
    <w:rsid w:val="00C17925"/>
    <w:rsid w:val="00C275D7"/>
    <w:rsid w:val="00C57069"/>
    <w:rsid w:val="00C646F1"/>
    <w:rsid w:val="00C72B72"/>
    <w:rsid w:val="00CA3E81"/>
    <w:rsid w:val="00CB4FC4"/>
    <w:rsid w:val="00CB798D"/>
    <w:rsid w:val="00CC2914"/>
    <w:rsid w:val="00CC2EA3"/>
    <w:rsid w:val="00CD32B5"/>
    <w:rsid w:val="00CF2B10"/>
    <w:rsid w:val="00CF2F6A"/>
    <w:rsid w:val="00D10D3B"/>
    <w:rsid w:val="00D11AB8"/>
    <w:rsid w:val="00D129E5"/>
    <w:rsid w:val="00D12D92"/>
    <w:rsid w:val="00D3660D"/>
    <w:rsid w:val="00D468D4"/>
    <w:rsid w:val="00D75DA0"/>
    <w:rsid w:val="00D77972"/>
    <w:rsid w:val="00D86E4C"/>
    <w:rsid w:val="00DB0E5A"/>
    <w:rsid w:val="00DC6ECE"/>
    <w:rsid w:val="00E04ED6"/>
    <w:rsid w:val="00E11B91"/>
    <w:rsid w:val="00E220C5"/>
    <w:rsid w:val="00E40E09"/>
    <w:rsid w:val="00E47677"/>
    <w:rsid w:val="00E758BA"/>
    <w:rsid w:val="00E95696"/>
    <w:rsid w:val="00EC3BE0"/>
    <w:rsid w:val="00EE0CFA"/>
    <w:rsid w:val="00EF0DE0"/>
    <w:rsid w:val="00EF5004"/>
    <w:rsid w:val="00EF698A"/>
    <w:rsid w:val="00F033D0"/>
    <w:rsid w:val="00F2403A"/>
    <w:rsid w:val="00F301E5"/>
    <w:rsid w:val="00F32464"/>
    <w:rsid w:val="00F67484"/>
    <w:rsid w:val="00F67540"/>
    <w:rsid w:val="00F738B1"/>
    <w:rsid w:val="00F77705"/>
    <w:rsid w:val="00FA630F"/>
    <w:rsid w:val="00FB0446"/>
    <w:rsid w:val="00FC0677"/>
    <w:rsid w:val="00FE2904"/>
    <w:rsid w:val="00FF50E9"/>
    <w:rsid w:val="00FF5FC0"/>
    <w:rsid w:val="0392617D"/>
    <w:rsid w:val="17041B11"/>
    <w:rsid w:val="34D85C63"/>
    <w:rsid w:val="583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A2228"/>
  <w15:docId w15:val="{B1EC148F-0791-4ACC-AF78-1D5F0720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0C0"/>
    <w:pPr>
      <w:tabs>
        <w:tab w:val="left" w:pos="36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EE0CFA"/>
    <w:pPr>
      <w:keepNext/>
      <w:numPr>
        <w:numId w:val="2"/>
      </w:numPr>
      <w:shd w:val="clear" w:color="auto" w:fill="BFD3E5"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966459"/>
    <w:pPr>
      <w:keepNext/>
      <w:numPr>
        <w:ilvl w:val="1"/>
        <w:numId w:val="2"/>
      </w:numPr>
      <w:shd w:val="pct20" w:color="auto" w:fill="auto"/>
      <w:tabs>
        <w:tab w:val="clear" w:pos="360"/>
      </w:tabs>
      <w:spacing w:before="12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06BFA"/>
    <w:pPr>
      <w:keepNext/>
      <w:numPr>
        <w:ilvl w:val="2"/>
        <w:numId w:val="2"/>
      </w:numPr>
      <w:shd w:val="pct10" w:color="auto" w:fill="auto"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06BFA"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206BFA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206BFA"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206BFA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206BFA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206BF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6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BFA"/>
  </w:style>
  <w:style w:type="paragraph" w:customStyle="1" w:styleId="NormList">
    <w:name w:val="NormList"/>
    <w:basedOn w:val="Normal"/>
    <w:rsid w:val="00206BFA"/>
    <w:pPr>
      <w:spacing w:after="40"/>
      <w:ind w:left="1080" w:hanging="360"/>
    </w:pPr>
    <w:rPr>
      <w:sz w:val="22"/>
    </w:rPr>
  </w:style>
  <w:style w:type="paragraph" w:styleId="BodyText">
    <w:name w:val="Body Text"/>
    <w:basedOn w:val="Normal"/>
    <w:link w:val="BodyTextChar"/>
    <w:rsid w:val="00206BFA"/>
    <w:pPr>
      <w:tabs>
        <w:tab w:val="clear" w:pos="360"/>
      </w:tabs>
    </w:pPr>
    <w:rPr>
      <w:i/>
    </w:rPr>
  </w:style>
  <w:style w:type="paragraph" w:customStyle="1" w:styleId="Heading15">
    <w:name w:val="Heading 1.5"/>
    <w:basedOn w:val="Heading1"/>
    <w:next w:val="Normal"/>
    <w:rsid w:val="00206BFA"/>
    <w:pPr>
      <w:outlineLvl w:val="9"/>
    </w:pPr>
  </w:style>
  <w:style w:type="paragraph" w:customStyle="1" w:styleId="Heading25">
    <w:name w:val="Heading 2.5"/>
    <w:basedOn w:val="Heading2"/>
    <w:next w:val="Normal"/>
    <w:rsid w:val="00206BFA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A219B2"/>
    <w:pPr>
      <w:tabs>
        <w:tab w:val="clear" w:pos="360"/>
        <w:tab w:val="left" w:pos="480"/>
        <w:tab w:val="right" w:leader="dot" w:pos="8640"/>
      </w:tabs>
      <w:spacing w:before="120" w:after="120"/>
    </w:pPr>
    <w:rPr>
      <w:rFonts w:ascii="Georgia" w:hAnsi="Georgia" w:cstheme="minorBidi"/>
      <w:b/>
      <w:bCs/>
      <w:caps/>
      <w:small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6C0B18"/>
    <w:pPr>
      <w:tabs>
        <w:tab w:val="clear" w:pos="360"/>
        <w:tab w:val="left" w:pos="480"/>
        <w:tab w:val="right" w:leader="dot" w:pos="8640"/>
      </w:tabs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206BFA"/>
    <w:pPr>
      <w:tabs>
        <w:tab w:val="clear" w:pos="360"/>
      </w:tabs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206BFA"/>
    <w:pPr>
      <w:tabs>
        <w:tab w:val="clear" w:pos="360"/>
      </w:tabs>
      <w:ind w:left="720"/>
    </w:pPr>
  </w:style>
  <w:style w:type="paragraph" w:styleId="TOC5">
    <w:name w:val="toc 5"/>
    <w:basedOn w:val="Normal"/>
    <w:next w:val="Normal"/>
    <w:autoRedefine/>
    <w:semiHidden/>
    <w:rsid w:val="00206BFA"/>
    <w:pPr>
      <w:tabs>
        <w:tab w:val="clear" w:pos="360"/>
      </w:tabs>
      <w:ind w:left="960"/>
    </w:pPr>
  </w:style>
  <w:style w:type="paragraph" w:styleId="TOC6">
    <w:name w:val="toc 6"/>
    <w:basedOn w:val="Normal"/>
    <w:next w:val="Normal"/>
    <w:autoRedefine/>
    <w:semiHidden/>
    <w:rsid w:val="00206BFA"/>
    <w:pPr>
      <w:tabs>
        <w:tab w:val="clear" w:pos="360"/>
      </w:tabs>
      <w:ind w:left="1200"/>
    </w:pPr>
  </w:style>
  <w:style w:type="paragraph" w:styleId="TOC7">
    <w:name w:val="toc 7"/>
    <w:basedOn w:val="Normal"/>
    <w:next w:val="Normal"/>
    <w:autoRedefine/>
    <w:semiHidden/>
    <w:rsid w:val="00206BFA"/>
    <w:pPr>
      <w:tabs>
        <w:tab w:val="clear" w:pos="360"/>
      </w:tabs>
      <w:ind w:left="1440"/>
    </w:pPr>
  </w:style>
  <w:style w:type="paragraph" w:styleId="TOC8">
    <w:name w:val="toc 8"/>
    <w:basedOn w:val="Normal"/>
    <w:next w:val="Normal"/>
    <w:autoRedefine/>
    <w:semiHidden/>
    <w:rsid w:val="00206BFA"/>
    <w:pPr>
      <w:tabs>
        <w:tab w:val="clear" w:pos="360"/>
      </w:tabs>
      <w:ind w:left="1680"/>
    </w:pPr>
  </w:style>
  <w:style w:type="paragraph" w:styleId="TOC9">
    <w:name w:val="toc 9"/>
    <w:basedOn w:val="Normal"/>
    <w:next w:val="Normal"/>
    <w:autoRedefine/>
    <w:semiHidden/>
    <w:rsid w:val="00206BFA"/>
    <w:pPr>
      <w:tabs>
        <w:tab w:val="clear" w:pos="360"/>
      </w:tabs>
      <w:ind w:left="1920"/>
    </w:pPr>
  </w:style>
  <w:style w:type="paragraph" w:styleId="BodyText2">
    <w:name w:val="Body Text 2"/>
    <w:basedOn w:val="Normal"/>
    <w:rsid w:val="00206BFA"/>
    <w:pPr>
      <w:tabs>
        <w:tab w:val="left" w:pos="1520"/>
        <w:tab w:val="left" w:pos="5940"/>
        <w:tab w:val="left" w:pos="6300"/>
      </w:tabs>
      <w:ind w:right="720"/>
    </w:pPr>
    <w:rPr>
      <w:i/>
    </w:rPr>
  </w:style>
  <w:style w:type="paragraph" w:customStyle="1" w:styleId="level2bullet">
    <w:name w:val="level 2 bullet"/>
    <w:basedOn w:val="Normal"/>
    <w:rsid w:val="00206BFA"/>
    <w:pPr>
      <w:tabs>
        <w:tab w:val="clear" w:pos="360"/>
        <w:tab w:val="left" w:pos="720"/>
        <w:tab w:val="left" w:pos="5760"/>
      </w:tabs>
      <w:ind w:left="576" w:hanging="288"/>
    </w:pPr>
    <w:rPr>
      <w:color w:val="000000"/>
    </w:rPr>
  </w:style>
  <w:style w:type="paragraph" w:customStyle="1" w:styleId="lev2">
    <w:name w:val="lev2"/>
    <w:basedOn w:val="Normal"/>
    <w:rsid w:val="00206BFA"/>
    <w:pPr>
      <w:tabs>
        <w:tab w:val="clear" w:pos="360"/>
        <w:tab w:val="left" w:pos="720"/>
        <w:tab w:val="left" w:pos="5760"/>
      </w:tabs>
      <w:spacing w:after="100"/>
      <w:ind w:left="360" w:right="720"/>
    </w:pPr>
    <w:rPr>
      <w:b/>
      <w:color w:val="000000"/>
      <w:u w:val="single"/>
    </w:rPr>
  </w:style>
  <w:style w:type="paragraph" w:customStyle="1" w:styleId="lev3">
    <w:name w:val="lev3"/>
    <w:basedOn w:val="Heading4"/>
    <w:rsid w:val="00206BFA"/>
    <w:pPr>
      <w:keepNext w:val="0"/>
      <w:numPr>
        <w:ilvl w:val="0"/>
        <w:numId w:val="0"/>
      </w:numPr>
      <w:tabs>
        <w:tab w:val="clear" w:pos="360"/>
        <w:tab w:val="left" w:pos="720"/>
        <w:tab w:val="left" w:pos="5760"/>
      </w:tabs>
      <w:spacing w:before="40" w:after="100"/>
      <w:ind w:left="1440" w:right="720"/>
      <w:outlineLvl w:val="9"/>
    </w:pPr>
    <w:rPr>
      <w:i w:val="0"/>
      <w:color w:val="000000"/>
      <w:sz w:val="20"/>
      <w:u w:val="single"/>
    </w:rPr>
  </w:style>
  <w:style w:type="paragraph" w:customStyle="1" w:styleId="level2bullet0">
    <w:name w:val="level 2 bullet0"/>
    <w:basedOn w:val="Normal"/>
    <w:rsid w:val="00206BFA"/>
    <w:pPr>
      <w:tabs>
        <w:tab w:val="clear" w:pos="360"/>
        <w:tab w:val="left" w:pos="720"/>
        <w:tab w:val="left" w:pos="1260"/>
        <w:tab w:val="left" w:pos="5760"/>
        <w:tab w:val="left" w:pos="5940"/>
        <w:tab w:val="left" w:pos="6300"/>
      </w:tabs>
      <w:ind w:left="576" w:right="720" w:hanging="288"/>
    </w:pPr>
    <w:rPr>
      <w:color w:val="000000"/>
    </w:rPr>
  </w:style>
  <w:style w:type="paragraph" w:styleId="BodyTextIndent">
    <w:name w:val="Body Text Indent"/>
    <w:basedOn w:val="Normal"/>
    <w:rsid w:val="00206BFA"/>
    <w:pPr>
      <w:tabs>
        <w:tab w:val="clear" w:pos="360"/>
      </w:tabs>
      <w:ind w:left="720"/>
    </w:pPr>
  </w:style>
  <w:style w:type="paragraph" w:styleId="BodyTextIndent2">
    <w:name w:val="Body Text Indent 2"/>
    <w:basedOn w:val="Normal"/>
    <w:rsid w:val="00206BFA"/>
    <w:pPr>
      <w:tabs>
        <w:tab w:val="clear" w:pos="360"/>
      </w:tabs>
      <w:ind w:left="360"/>
    </w:pPr>
  </w:style>
  <w:style w:type="paragraph" w:customStyle="1" w:styleId="blueitalics">
    <w:name w:val="blue italics"/>
    <w:basedOn w:val="BodyText"/>
    <w:rsid w:val="00206BFA"/>
    <w:rPr>
      <w:color w:val="0000FF"/>
    </w:rPr>
  </w:style>
  <w:style w:type="paragraph" w:customStyle="1" w:styleId="Style1">
    <w:name w:val="Style1"/>
    <w:basedOn w:val="Normal"/>
    <w:rsid w:val="00206BFA"/>
    <w:pPr>
      <w:numPr>
        <w:numId w:val="3"/>
      </w:numPr>
    </w:pPr>
  </w:style>
  <w:style w:type="paragraph" w:styleId="BodyText3">
    <w:name w:val="Body Text 3"/>
    <w:basedOn w:val="Normal"/>
    <w:rsid w:val="00206BFA"/>
    <w:rPr>
      <w:i/>
      <w:iCs/>
      <w:color w:val="3366FF"/>
    </w:rPr>
  </w:style>
  <w:style w:type="paragraph" w:styleId="Title">
    <w:name w:val="Title"/>
    <w:basedOn w:val="Normal"/>
    <w:link w:val="TitleChar"/>
    <w:qFormat/>
    <w:rsid w:val="00CB4FC4"/>
    <w:pPr>
      <w:tabs>
        <w:tab w:val="clear" w:pos="360"/>
      </w:tabs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CB4FC4"/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993ED0"/>
    <w:pPr>
      <w:keepNext/>
      <w:keepLines/>
      <w:tabs>
        <w:tab w:val="clear" w:pos="360"/>
      </w:tabs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rsid w:val="00EE0CFA"/>
    <w:pPr>
      <w:tabs>
        <w:tab w:val="clear" w:pos="360"/>
      </w:tabs>
      <w:spacing w:line="240" w:lineRule="exact"/>
    </w:pPr>
    <w:rPr>
      <w:rFonts w:ascii="Arial" w:eastAsia="Batang" w:hAnsi="Arial"/>
      <w:i/>
      <w:sz w:val="22"/>
    </w:rPr>
  </w:style>
  <w:style w:type="table" w:styleId="TableGrid">
    <w:name w:val="Table Grid"/>
    <w:basedOn w:val="TableNormal"/>
    <w:rsid w:val="00EE0C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219B2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24915"/>
    <w:pPr>
      <w:tabs>
        <w:tab w:val="clear" w:pos="360"/>
      </w:tabs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52491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9226C5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oyce\LOCALS~1\Temp\System%20Requirement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C9473C1B66A41BF7D984D0D0CF618" ma:contentTypeVersion="10" ma:contentTypeDescription="Create a new document." ma:contentTypeScope="" ma:versionID="f17e10218460f261224bca576697e8a8">
  <xsd:schema xmlns:xsd="http://www.w3.org/2001/XMLSchema" xmlns:xs="http://www.w3.org/2001/XMLSchema" xmlns:p="http://schemas.microsoft.com/office/2006/metadata/properties" xmlns:ns2="00ac3d52-7f7b-478f-a432-f835ab764188" xmlns:ns3="54417c54-d285-4a53-8225-0f6d2c79d164" targetNamespace="http://schemas.microsoft.com/office/2006/metadata/properties" ma:root="true" ma:fieldsID="e56e766a44129a24154a74ce7eedfa65" ns2:_="" ns3:_="">
    <xsd:import namespace="00ac3d52-7f7b-478f-a432-f835ab764188"/>
    <xsd:import namespace="54417c54-d285-4a53-8225-0f6d2c79d1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c3d52-7f7b-478f-a432-f835ab764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5b5762-a563-4f75-9e54-1a9f16cba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17c54-d285-4a53-8225-0f6d2c79d1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266ed2f-5877-44ba-b2eb-0074af5e33d8}" ma:internalName="TaxCatchAll" ma:showField="CatchAllData" ma:web="54417c54-d285-4a53-8225-0f6d2c79d1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ac3d52-7f7b-478f-a432-f835ab764188">
      <Terms xmlns="http://schemas.microsoft.com/office/infopath/2007/PartnerControls"/>
    </lcf76f155ced4ddcb4097134ff3c332f>
    <TaxCatchAll xmlns="54417c54-d285-4a53-8225-0f6d2c79d164" xsi:nil="true"/>
  </documentManagement>
</p:properties>
</file>

<file path=customXml/itemProps1.xml><?xml version="1.0" encoding="utf-8"?>
<ds:datastoreItem xmlns:ds="http://schemas.openxmlformats.org/officeDocument/2006/customXml" ds:itemID="{04FBF15A-0E7D-4360-B1E0-7A477ACB2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D68C58-88ED-452F-8413-2597BC530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c3d52-7f7b-478f-a432-f835ab764188"/>
    <ds:schemaRef ds:uri="54417c54-d285-4a53-8225-0f6d2c79d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A042C-23F9-4366-90FF-1F9D81907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0410F1-81B2-4BFD-AD45-0F8E58E16BFC}">
  <ds:schemaRefs>
    <ds:schemaRef ds:uri="http://schemas.microsoft.com/office/2006/metadata/properties"/>
    <ds:schemaRef ds:uri="http://schemas.microsoft.com/office/infopath/2007/PartnerControls"/>
    <ds:schemaRef ds:uri="00ac3d52-7f7b-478f-a432-f835ab764188"/>
    <ds:schemaRef ds:uri="54417c54-d285-4a53-8225-0f6d2c79d1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 Requirements Template.dot</Template>
  <TotalTime>119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Eizan Aziz</dc:creator>
  <cp:lastModifiedBy>NUR ALIF DANIAL BIN ZIN</cp:lastModifiedBy>
  <cp:revision>151</cp:revision>
  <cp:lastPrinted>2004-01-26T01:11:00Z</cp:lastPrinted>
  <dcterms:created xsi:type="dcterms:W3CDTF">2022-12-05T02:18:00Z</dcterms:created>
  <dcterms:modified xsi:type="dcterms:W3CDTF">2025-07-03T17:44:00Z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0x010100050C9473C1B66A41BF7D984D0D0CF618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